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01"/>
        <w:gridCol w:w="2704"/>
        <w:gridCol w:w="3599"/>
        <w:gridCol w:w="2696"/>
        <w:gridCol w:w="900"/>
      </w:tblGrid>
      <w:tr w:rsidR="00605A5B" w14:paraId="63FF9405" w14:textId="77777777" w:rsidTr="00271A16">
        <w:trPr>
          <w:trHeight w:val="2285"/>
        </w:trPr>
        <w:tc>
          <w:tcPr>
            <w:tcW w:w="900" w:type="dxa"/>
            <w:tcBorders>
              <w:bottom w:val="single" w:sz="12" w:space="0" w:color="648276" w:themeColor="accent5"/>
            </w:tcBorders>
          </w:tcPr>
          <w:p w14:paraId="25F23BE2" w14:textId="77777777" w:rsidR="00605A5B" w:rsidRDefault="00605A5B"/>
        </w:tc>
        <w:tc>
          <w:tcPr>
            <w:tcW w:w="8991" w:type="dxa"/>
            <w:gridSpan w:val="3"/>
            <w:tcBorders>
              <w:bottom w:val="single" w:sz="12" w:space="0" w:color="648276" w:themeColor="accent5"/>
            </w:tcBorders>
          </w:tcPr>
          <w:p w14:paraId="58F0145B" w14:textId="384E3D86" w:rsidR="00605A5B" w:rsidRPr="00F316AD" w:rsidRDefault="00000000" w:rsidP="00605A5B">
            <w:pPr>
              <w:pStyle w:val="Title"/>
            </w:pPr>
            <w:sdt>
              <w:sdtPr>
                <w:id w:val="-2000022807"/>
                <w:placeholder>
                  <w:docPart w:val="DefaultPlaceholder_-1854013440"/>
                </w:placeholder>
                <w:temporary/>
                <w:showingPlcHdr/>
                <w:dataBinding w:prefixMappings="" w:xpath="/CV[1]/Contact[1]/FirstName[1]" w:storeItemID="{569AA5D5-99A6-4FCE-A4DC-DEBB24FE9E9C}"/>
                <w:text/>
              </w:sdtPr>
              <w:sdtContent>
                <w:r w:rsidR="00423289" w:rsidRPr="00423289">
                  <w:t>Click or tap here to enter text.</w:t>
                </w:r>
              </w:sdtContent>
            </w:sdt>
            <w:r w:rsidR="00A77921">
              <w:t xml:space="preserve"> </w:t>
            </w:r>
            <w:sdt>
              <w:sdtPr>
                <w:rPr>
                  <w:rStyle w:val="Emphasis"/>
                </w:rPr>
                <w:id w:val="271828616"/>
                <w:placeholder>
                  <w:docPart w:val="DefaultPlaceholder_-1854013440"/>
                </w:placeholder>
                <w:temporary/>
                <w:showingPlcHdr/>
                <w:dataBinding w:prefixMappings="" w:xpath="/CV[1]/Contact[1]/LastName[1]" w:storeItemID="{569AA5D5-99A6-4FCE-A4DC-DEBB24FE9E9C}"/>
                <w:text/>
              </w:sdtPr>
              <w:sdtContent>
                <w:r w:rsidR="00423289" w:rsidRPr="00423289">
                  <w:rPr>
                    <w:rStyle w:val="Emphasis"/>
                  </w:rPr>
                  <w:t>Click or tap here to enter text.</w:t>
                </w:r>
              </w:sdtContent>
            </w:sdt>
          </w:p>
          <w:p w14:paraId="0D49DD4D" w14:textId="7B10C166" w:rsidR="00605A5B" w:rsidRDefault="00000000" w:rsidP="00A77921">
            <w:pPr>
              <w:pStyle w:val="Subtitle"/>
            </w:pPr>
            <w:sdt>
              <w:sdtPr>
                <w:id w:val="1525742132"/>
                <w:placeholder>
                  <w:docPart w:val="DefaultPlaceholder_-1854013440"/>
                </w:placeholder>
                <w:temporary/>
                <w:showingPlcHdr/>
                <w:dataBinding w:prefixMappings="" w:xpath="/CV[1]/Contact[1]/Title[1]" w:storeItemID="{569AA5D5-99A6-4FCE-A4DC-DEBB24FE9E9C}"/>
                <w:text/>
              </w:sdtPr>
              <w:sdtContent>
                <w:r w:rsidR="00423289" w:rsidRPr="00423289">
                  <w:t>Click or tap here to enter text.</w:t>
                </w:r>
              </w:sdtContent>
            </w:sdt>
          </w:p>
        </w:tc>
        <w:tc>
          <w:tcPr>
            <w:tcW w:w="899" w:type="dxa"/>
            <w:tcBorders>
              <w:bottom w:val="single" w:sz="12" w:space="0" w:color="648276" w:themeColor="accent5"/>
            </w:tcBorders>
          </w:tcPr>
          <w:p w14:paraId="65BB7836" w14:textId="77777777" w:rsidR="00605A5B" w:rsidRDefault="00605A5B"/>
        </w:tc>
      </w:tr>
      <w:tr w:rsidR="00F4501B" w14:paraId="1BF83940" w14:textId="77777777" w:rsidTr="00271A16">
        <w:tc>
          <w:tcPr>
            <w:tcW w:w="3601" w:type="dxa"/>
            <w:gridSpan w:val="2"/>
            <w:tcBorders>
              <w:top w:val="single" w:sz="12" w:space="0" w:color="648276" w:themeColor="accent5"/>
              <w:right w:val="single" w:sz="12" w:space="0" w:color="648276" w:themeColor="accent5"/>
            </w:tcBorders>
          </w:tcPr>
          <w:p w14:paraId="5EDE6CF0" w14:textId="77777777" w:rsidR="00F4501B" w:rsidRDefault="00F4501B"/>
        </w:tc>
        <w:tc>
          <w:tcPr>
            <w:tcW w:w="3596" w:type="dxa"/>
            <w:tcBorders>
              <w:top w:val="single" w:sz="12" w:space="0" w:color="648276" w:themeColor="accent5"/>
              <w:left w:val="single" w:sz="12" w:space="0" w:color="648276" w:themeColor="accent5"/>
            </w:tcBorders>
          </w:tcPr>
          <w:p w14:paraId="16062D53" w14:textId="77777777" w:rsidR="00F4501B" w:rsidRDefault="00F4501B"/>
        </w:tc>
        <w:tc>
          <w:tcPr>
            <w:tcW w:w="3593" w:type="dxa"/>
            <w:gridSpan w:val="2"/>
            <w:tcBorders>
              <w:top w:val="single" w:sz="12" w:space="0" w:color="648276" w:themeColor="accent5"/>
            </w:tcBorders>
          </w:tcPr>
          <w:p w14:paraId="06057F7B" w14:textId="77777777" w:rsidR="00F4501B" w:rsidRDefault="00F4501B"/>
        </w:tc>
      </w:tr>
      <w:tr w:rsidR="00605A5B" w14:paraId="00A60BD6" w14:textId="77777777" w:rsidTr="00271A16">
        <w:trPr>
          <w:trHeight w:val="2057"/>
        </w:trPr>
        <w:tc>
          <w:tcPr>
            <w:tcW w:w="3601" w:type="dxa"/>
            <w:gridSpan w:val="2"/>
            <w:tcBorders>
              <w:right w:val="single" w:sz="12" w:space="0" w:color="648276" w:themeColor="accent5"/>
            </w:tcBorders>
          </w:tcPr>
          <w:p w14:paraId="1CB8FC22" w14:textId="77777777" w:rsidR="00605A5B" w:rsidRPr="004B5F10" w:rsidRDefault="00000000" w:rsidP="004B5F10">
            <w:pPr>
              <w:pStyle w:val="Heading1"/>
            </w:pPr>
            <w:sdt>
              <w:sdtPr>
                <w:id w:val="1604447469"/>
                <w:placeholder>
                  <w:docPart w:val="AD32255974DB48ABB6BB5B382EA2D7CA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4B5F10">
                  <w:t>Contact</w:t>
                </w:r>
              </w:sdtContent>
            </w:sdt>
          </w:p>
          <w:sdt>
            <w:sdtPr>
              <w:id w:val="1462381546"/>
              <w:placeholder>
                <w:docPart w:val="DefaultPlaceholder_-1854013440"/>
              </w:placeholder>
              <w:showingPlcHdr/>
              <w15:dataBinding w:prefixMappings="" w:xpath="/CV[1]/Contact[1]/Address[1]" w:storeItemID="{569AA5D5-99A6-4FCE-A4DC-DEBB24FE9E9C}"/>
            </w:sdtPr>
            <w:sdtContent>
              <w:p w14:paraId="3873CD29" w14:textId="5221A476" w:rsidR="0084513D" w:rsidRDefault="00B939F6" w:rsidP="0084513D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id w:val="-697315920"/>
              <w:placeholder>
                <w:docPart w:val="DefaultPlaceholder_-1854013440"/>
              </w:placeholder>
              <w:showingPlcHdr/>
              <w15:dataBinding w:prefixMappings="" w:xpath="/CV[1]/Contact[1]/City[1]" w:storeItemID="{569AA5D5-99A6-4FCE-A4DC-DEBB24FE9E9C}"/>
            </w:sdtPr>
            <w:sdtContent>
              <w:p w14:paraId="4D928093" w14:textId="4AFD1F31" w:rsidR="00C1095A" w:rsidRDefault="00B939F6" w:rsidP="001B744B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id w:val="1876576983"/>
              <w:placeholder>
                <w:docPart w:val="DefaultPlaceholder_-1854013440"/>
              </w:placeholder>
              <w:showingPlcHdr/>
              <w15:dataBinding w:prefixMappings="" w:xpath="/CV[1]/Contact[1]/Zip[1]" w:storeItemID="{569AA5D5-99A6-4FCE-A4DC-DEBB24FE9E9C}"/>
            </w:sdtPr>
            <w:sdtContent>
              <w:p w14:paraId="02289D70" w14:textId="47F38C47" w:rsidR="00791003" w:rsidRDefault="00B939F6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3727ADD" w14:textId="77777777" w:rsidR="00791003" w:rsidRPr="00791003" w:rsidRDefault="00791003" w:rsidP="00791003"/>
          <w:p w14:paraId="085B69B6" w14:textId="4F35D04D" w:rsidR="00C1095A" w:rsidRDefault="00000000" w:rsidP="001B744B">
            <w:pPr>
              <w:pStyle w:val="TextLeft"/>
            </w:pPr>
            <w:sdt>
              <w:sdtPr>
                <w:id w:val="-962647330"/>
                <w:placeholder>
                  <w:docPart w:val="DefaultPlaceholder_-1854013440"/>
                </w:placeholder>
                <w:showingPlcHdr/>
                <w:dataBinding w:prefixMappings="" w:xpath="/CV[1]/Contact[1]/Phone[1]" w:storeItemID="{569AA5D5-99A6-4FCE-A4DC-DEBB24FE9E9C}"/>
                <w:text/>
              </w:sdtPr>
              <w:sdtContent>
                <w:r w:rsidR="0079100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35F32A95" w14:textId="1DA8721B" w:rsidR="001B744B" w:rsidRPr="001B744B" w:rsidRDefault="00000000" w:rsidP="001B744B">
            <w:pPr>
              <w:pStyle w:val="TextLeft"/>
            </w:pPr>
            <w:sdt>
              <w:sdtPr>
                <w:id w:val="-860590667"/>
                <w:placeholder>
                  <w:docPart w:val="DefaultPlaceholder_-1854013440"/>
                </w:placeholder>
                <w:showingPlcHdr/>
                <w:dataBinding w:prefixMappings="" w:xpath="/CV[1]/Contact[1]/Email[1]" w:storeItemID="{569AA5D5-99A6-4FCE-A4DC-DEBB24FE9E9C}"/>
                <w:text/>
              </w:sdtPr>
              <w:sdtContent>
                <w:r w:rsidR="0079100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CB56A33" w14:textId="1C73B877" w:rsidR="00605A5B" w:rsidRDefault="00000000" w:rsidP="001B744B">
            <w:pPr>
              <w:pStyle w:val="TextLeft"/>
            </w:pPr>
            <w:sdt>
              <w:sdtPr>
                <w:id w:val="-385338116"/>
                <w:placeholder>
                  <w:docPart w:val="DefaultPlaceholder_-1854013440"/>
                </w:placeholder>
                <w:showingPlcHdr/>
                <w:dataBinding w:prefixMappings="" w:xpath="/CV[1]/Contact[1]/LinkedIn[1]" w:storeItemID="{569AA5D5-99A6-4FCE-A4DC-DEBB24FE9E9C}"/>
                <w:text/>
              </w:sdtPr>
              <w:sdtContent>
                <w:r w:rsidR="0079100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7189" w:type="dxa"/>
            <w:gridSpan w:val="3"/>
            <w:tcBorders>
              <w:left w:val="single" w:sz="12" w:space="0" w:color="648276" w:themeColor="accent5"/>
            </w:tcBorders>
          </w:tcPr>
          <w:p w14:paraId="66B7F8B9" w14:textId="77777777" w:rsidR="00605A5B" w:rsidRPr="00FB34EE" w:rsidRDefault="00000000" w:rsidP="00FB34EE">
            <w:pPr>
              <w:pStyle w:val="Heading2"/>
            </w:pPr>
            <w:sdt>
              <w:sdtPr>
                <w:id w:val="425542482"/>
                <w:placeholder>
                  <w:docPart w:val="A192448A4F934D12882F8374262E6E80"/>
                </w:placeholder>
                <w:temporary/>
                <w:showingPlcHdr/>
                <w15:appearance w15:val="hidden"/>
              </w:sdtPr>
              <w:sdtContent>
                <w:r w:rsidR="0084513D" w:rsidRPr="00FB34EE">
                  <w:t>Profile</w:t>
                </w:r>
              </w:sdtContent>
            </w:sdt>
          </w:p>
          <w:p w14:paraId="3ACDB503" w14:textId="11842C61" w:rsidR="00605A5B" w:rsidRPr="00EE2BDB" w:rsidRDefault="00000000" w:rsidP="00EE2BDB">
            <w:pPr>
              <w:pStyle w:val="TextRight"/>
            </w:pPr>
            <w:sdt>
              <w:sdtPr>
                <w:id w:val="-853571820"/>
                <w:placeholder>
                  <w:docPart w:val="DefaultPlaceholder_-1854013440"/>
                </w:placeholder>
                <w:showingPlcHdr/>
                <w:dataBinding w:prefixMappings="" w:xpath="/CV[1]/Profile[1]" w:storeItemID="{569AA5D5-99A6-4FCE-A4DC-DEBB24FE9E9C}"/>
                <w:text/>
              </w:sdtPr>
              <w:sdtContent>
                <w:r w:rsidR="0079100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0F01" w14:paraId="47FB4F63" w14:textId="77777777" w:rsidTr="00271A16">
        <w:trPr>
          <w:trHeight w:val="3688"/>
        </w:trPr>
        <w:tc>
          <w:tcPr>
            <w:tcW w:w="3601" w:type="dxa"/>
            <w:gridSpan w:val="2"/>
            <w:tcBorders>
              <w:right w:val="single" w:sz="12" w:space="0" w:color="648276" w:themeColor="accent5"/>
            </w:tcBorders>
          </w:tcPr>
          <w:p w14:paraId="7D20B8C0" w14:textId="77777777" w:rsidR="00E10F01" w:rsidRPr="004B5F10" w:rsidRDefault="00000000" w:rsidP="004B5F10">
            <w:pPr>
              <w:pStyle w:val="Heading1"/>
            </w:pPr>
            <w:sdt>
              <w:sdtPr>
                <w:id w:val="1203374935"/>
                <w:placeholder>
                  <w:docPart w:val="444732FADB4C41E2BB6242F8CD27F99E"/>
                </w:placeholder>
                <w:temporary/>
                <w:showingPlcHdr/>
                <w15:appearance w15:val="hidden"/>
                <w:text/>
              </w:sdtPr>
              <w:sdtContent>
                <w:r w:rsidR="00E10F01" w:rsidRPr="004B5F10">
                  <w:t>Key Skills</w:t>
                </w:r>
              </w:sdtContent>
            </w:sdt>
          </w:p>
          <w:sdt>
            <w:sdtPr>
              <w:id w:val="-1186509309"/>
              <w:placeholder>
                <w:docPart w:val="DefaultPlaceholder_-1854013440"/>
              </w:placeholder>
              <w:showingPlcHdr/>
              <w:dataBinding w:prefixMappings="" w:xpath="/CV[1]/KeySkills[1]/Skill[1]" w:storeItemID="{569AA5D5-99A6-4FCE-A4DC-DEBB24FE9E9C}"/>
              <w:text/>
            </w:sdtPr>
            <w:sdtContent>
              <w:p w14:paraId="0337B97D" w14:textId="17259CB7" w:rsidR="004B5F10" w:rsidRDefault="00791003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Style w:val="Heading1Char"/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id w:val="-183980720"/>
              <w:placeholder>
                <w:docPart w:val="DefaultPlaceholder_-1854013440"/>
              </w:placeholder>
              <w:showingPlcHdr/>
              <w:dataBinding w:prefixMappings="" w:xpath="/CV[1]/KeySkills[1]/Skill[2]" w:storeItemID="{569AA5D5-99A6-4FCE-A4DC-DEBB24FE9E9C}"/>
              <w:text/>
            </w:sdtPr>
            <w:sdtContent>
              <w:p w14:paraId="0BD3907C" w14:textId="39551BC1" w:rsidR="00CD7F27" w:rsidRPr="00B471FA" w:rsidRDefault="00791003" w:rsidP="00B471FA">
                <w:pPr>
                  <w:pStyle w:val="TextLeft"/>
                  <w:rPr>
                    <w:rStyle w:val="Heading1Char"/>
                    <w:rFonts w:asciiTheme="minorHAnsi" w:hAnsiTheme="minorHAnsi" w:cstheme="minorBidi"/>
                    <w:b w:val="0"/>
                    <w:color w:val="404040" w:themeColor="text1" w:themeTint="BF"/>
                    <w:sz w:val="22"/>
                  </w:rPr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b/>
              </w:rPr>
              <w:id w:val="1985726986"/>
              <w:placeholder>
                <w:docPart w:val="DefaultPlaceholder_-1854013440"/>
              </w:placeholder>
              <w:showingPlcHdr/>
              <w:dataBinding w:prefixMappings="" w:xpath="/CV[1]/KeySkills[1]/Skill[3]" w:storeItemID="{569AA5D5-99A6-4FCE-A4DC-DEBB24FE9E9C}"/>
              <w:text/>
            </w:sdtPr>
            <w:sdtContent>
              <w:p w14:paraId="13C550B3" w14:textId="28CA71A6" w:rsidR="00791003" w:rsidRDefault="00791003" w:rsidP="00791003">
                <w:pPr>
                  <w:pStyle w:val="TextLeft"/>
                  <w:rPr>
                    <w:b/>
                  </w:rPr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b/>
              </w:rPr>
              <w:id w:val="-229691902"/>
              <w:placeholder>
                <w:docPart w:val="DefaultPlaceholder_-1854013440"/>
              </w:placeholder>
              <w:showingPlcHdr/>
              <w:dataBinding w:prefixMappings="" w:xpath="/CV[1]/KeySkills[1]/Skill[4]" w:storeItemID="{569AA5D5-99A6-4FCE-A4DC-DEBB24FE9E9C}"/>
              <w:text/>
            </w:sdtPr>
            <w:sdtContent>
              <w:p w14:paraId="3BD3DC93" w14:textId="24B15E9B" w:rsidR="00791003" w:rsidRDefault="00791003" w:rsidP="00791003">
                <w:pPr>
                  <w:pStyle w:val="TextLeft"/>
                  <w:rPr>
                    <w:b/>
                  </w:rPr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b/>
              </w:rPr>
              <w:id w:val="1301578309"/>
              <w:placeholder>
                <w:docPart w:val="DefaultPlaceholder_-1854013440"/>
              </w:placeholder>
              <w:showingPlcHdr/>
              <w:dataBinding w:prefixMappings="" w:xpath="/CV[1]/KeySkills[1]/Skill[5]" w:storeItemID="{569AA5D5-99A6-4FCE-A4DC-DEBB24FE9E9C}"/>
              <w:text/>
            </w:sdtPr>
            <w:sdtContent>
              <w:p w14:paraId="04B5EE1A" w14:textId="0515EC2F" w:rsidR="00791003" w:rsidRDefault="00791003" w:rsidP="00791003">
                <w:pPr>
                  <w:pStyle w:val="TextLeft"/>
                  <w:rPr>
                    <w:b/>
                  </w:rPr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4E5A8EA2" w14:textId="2FE87AA6" w:rsidR="00E10F01" w:rsidRPr="004B5F10" w:rsidRDefault="00000000" w:rsidP="004B5F10">
            <w:pPr>
              <w:pStyle w:val="Heading1"/>
            </w:pPr>
            <w:sdt>
              <w:sdtPr>
                <w:rPr>
                  <w:b w:val="0"/>
                </w:rPr>
                <w:id w:val="-8681428"/>
                <w:placeholder>
                  <w:docPart w:val="2FC6D20080984D1C88AC1AAC6E5E7EA1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4B5F10" w:rsidRPr="004B5F10">
                  <w:t>Activities and Interests</w:t>
                </w:r>
              </w:sdtContent>
            </w:sdt>
          </w:p>
          <w:sdt>
            <w:sdtPr>
              <w:id w:val="1014890808"/>
              <w:placeholder>
                <w:docPart w:val="DefaultPlaceholder_-1854013440"/>
              </w:placeholder>
              <w:showingPlcHdr/>
              <w:dataBinding w:prefixMappings="" w:xpath="/CV[1]/ActivitiesAndInterests[1]/Interest[1]" w:storeItemID="{569AA5D5-99A6-4FCE-A4DC-DEBB24FE9E9C}"/>
              <w:text/>
            </w:sdtPr>
            <w:sdtContent>
              <w:p w14:paraId="271FE3C6" w14:textId="77777777" w:rsidR="00E10F01" w:rsidRDefault="00791003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id w:val="-2100085059"/>
              <w:placeholder>
                <w:docPart w:val="DefaultPlaceholder_-1854013440"/>
              </w:placeholder>
              <w:showingPlcHdr/>
              <w:dataBinding w:prefixMappings="" w:xpath="/CV[1]/ActivitiesAndInterests[1]/Interest[2]" w:storeItemID="{569AA5D5-99A6-4FCE-A4DC-DEBB24FE9E9C}"/>
              <w:text/>
            </w:sdtPr>
            <w:sdtContent>
              <w:p w14:paraId="656BAC3C" w14:textId="0FF0CA22" w:rsidR="00791003" w:rsidRDefault="00791003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id w:val="-989555626"/>
              <w:placeholder>
                <w:docPart w:val="DefaultPlaceholder_-1854013440"/>
              </w:placeholder>
              <w:showingPlcHdr/>
              <w:dataBinding w:prefixMappings="" w:xpath="/CV[1]/ActivitiesAndInterests[1]/Interest[3]" w:storeItemID="{569AA5D5-99A6-4FCE-A4DC-DEBB24FE9E9C}"/>
              <w:text/>
            </w:sdtPr>
            <w:sdtContent>
              <w:p w14:paraId="23C0C32C" w14:textId="08AC0BD4" w:rsidR="00791003" w:rsidRDefault="00791003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id w:val="-448085281"/>
              <w:placeholder>
                <w:docPart w:val="DefaultPlaceholder_-1854013440"/>
              </w:placeholder>
              <w:showingPlcHdr/>
              <w:dataBinding w:prefixMappings="" w:xpath="/CV[1]/ActivitiesAndInterests[1]/Interest[4]" w:storeItemID="{569AA5D5-99A6-4FCE-A4DC-DEBB24FE9E9C}"/>
              <w:text/>
            </w:sdtPr>
            <w:sdtContent>
              <w:p w14:paraId="31CBA9EA" w14:textId="27BE18C0" w:rsidR="00791003" w:rsidRDefault="00791003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id w:val="-1071574459"/>
              <w:placeholder>
                <w:docPart w:val="DefaultPlaceholder_-1854013440"/>
              </w:placeholder>
              <w:showingPlcHdr/>
              <w:dataBinding w:prefixMappings="" w:xpath="/CV[1]/ActivitiesAndInterests[1]/Interest[5]" w:storeItemID="{569AA5D5-99A6-4FCE-A4DC-DEBB24FE9E9C}"/>
              <w:text/>
            </w:sdtPr>
            <w:sdtContent>
              <w:p w14:paraId="21ADE426" w14:textId="1247C9B6" w:rsidR="00791003" w:rsidRDefault="00791003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id w:val="-897667019"/>
              <w:placeholder>
                <w:docPart w:val="DefaultPlaceholder_-1854013440"/>
              </w:placeholder>
              <w:showingPlcHdr/>
              <w:dataBinding w:prefixMappings="" w:xpath="/CV[1]/ActivitiesAndInterests[1]/Interest[6]" w:storeItemID="{569AA5D5-99A6-4FCE-A4DC-DEBB24FE9E9C}"/>
              <w:text/>
            </w:sdtPr>
            <w:sdtContent>
              <w:p w14:paraId="1B4CC912" w14:textId="27906C82" w:rsidR="00791003" w:rsidRDefault="00791003" w:rsidP="00791003">
                <w:pPr>
                  <w:pStyle w:val="TextLeft"/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5297662C" w14:textId="77777777" w:rsidR="00791003" w:rsidRDefault="00791003" w:rsidP="00791003"/>
          <w:p w14:paraId="0DE78B0D" w14:textId="77777777" w:rsidR="00791003" w:rsidRDefault="00791003" w:rsidP="00791003"/>
          <w:p w14:paraId="2E1C9FB3" w14:textId="77777777" w:rsidR="00791003" w:rsidRDefault="00791003" w:rsidP="00791003"/>
          <w:p w14:paraId="5196F95B" w14:textId="77777777" w:rsidR="00791003" w:rsidRDefault="00791003" w:rsidP="00791003"/>
          <w:p w14:paraId="305B01CB" w14:textId="77777777" w:rsidR="00791003" w:rsidRDefault="00791003" w:rsidP="00791003"/>
          <w:p w14:paraId="4C612521" w14:textId="77777777" w:rsidR="00791003" w:rsidRDefault="00791003" w:rsidP="00791003"/>
          <w:p w14:paraId="430DD887" w14:textId="2E60A330" w:rsidR="00791003" w:rsidRPr="00791003" w:rsidRDefault="00791003" w:rsidP="00791003"/>
        </w:tc>
        <w:tc>
          <w:tcPr>
            <w:tcW w:w="7189" w:type="dxa"/>
            <w:gridSpan w:val="3"/>
            <w:tcBorders>
              <w:left w:val="single" w:sz="12" w:space="0" w:color="648276" w:themeColor="accent5"/>
            </w:tcBorders>
          </w:tcPr>
          <w:p w14:paraId="05388D30" w14:textId="77777777" w:rsidR="00E10F01" w:rsidRDefault="00000000" w:rsidP="00E10F01">
            <w:pPr>
              <w:pStyle w:val="Heading2"/>
            </w:pPr>
            <w:sdt>
              <w:sdtPr>
                <w:id w:val="-1767221959"/>
                <w:placeholder>
                  <w:docPart w:val="21DFCB3071634C12B022017E634CD3EF"/>
                </w:placeholder>
                <w:temporary/>
                <w:showingPlcHdr/>
                <w15:appearance w15:val="hidden"/>
                <w:text/>
              </w:sdtPr>
              <w:sdtContent>
                <w:r w:rsidR="00E10F01">
                  <w:t>Experience</w:t>
                </w:r>
              </w:sdtContent>
            </w:sdt>
          </w:p>
          <w:p w14:paraId="658D0B41" w14:textId="3594C710" w:rsidR="00E10F01" w:rsidRPr="001B744B" w:rsidRDefault="00000000" w:rsidP="00E10F01">
            <w:pPr>
              <w:pStyle w:val="SmallText"/>
            </w:pPr>
            <w:sdt>
              <w:sdtPr>
                <w:id w:val="-1705861748"/>
                <w:placeholder>
                  <w:docPart w:val="DefaultPlaceholder_-1854013440"/>
                </w:placeholder>
                <w:showingPlcHdr/>
                <w:dataBinding w:prefixMappings="" w:xpath="/CV[1]/employment[1]/startdate[1]" w:storeItemID="{569AA5D5-99A6-4FCE-A4DC-DEBB24FE9E9C}"/>
                <w:text/>
              </w:sdtPr>
              <w:sdtContent>
                <w:r w:rsidR="00791003" w:rsidRPr="00791003">
                  <w:t>Click or tap here to enter text.</w:t>
                </w:r>
              </w:sdtContent>
            </w:sdt>
            <w:r w:rsidR="00791003">
              <w:t>-</w:t>
            </w:r>
            <w:sdt>
              <w:sdtPr>
                <w:id w:val="1634292386"/>
                <w:placeholder>
                  <w:docPart w:val="DefaultPlaceholder_-1854013440"/>
                </w:placeholder>
                <w:showingPlcHdr/>
                <w:dataBinding w:prefixMappings="" w:xpath="/CV[1]/employment[1]/enddate[1]" w:storeItemID="{569AA5D5-99A6-4FCE-A4DC-DEBB24FE9E9C}"/>
                <w:text/>
              </w:sdtPr>
              <w:sdtContent>
                <w:r w:rsidR="0079100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6EF5ABE1" w14:textId="556D80CE" w:rsidR="00E10F01" w:rsidRPr="00EE2BDB" w:rsidRDefault="00000000" w:rsidP="00EE2BDB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618295084"/>
                <w:placeholder>
                  <w:docPart w:val="DefaultPlaceholder_-1854013440"/>
                </w:placeholder>
                <w:showingPlcHdr/>
                <w:dataBinding w:prefixMappings="" w:xpath="/CV[1]/employment[1]/position[1]" w:storeItemID="{569AA5D5-99A6-4FCE-A4DC-DEBB24FE9E9C}"/>
                <w:text/>
              </w:sdtPr>
              <w:sdtContent>
                <w:r w:rsidR="00791003" w:rsidRPr="00791003">
                  <w:rPr>
                    <w:rStyle w:val="Emphasis"/>
                  </w:rPr>
                  <w:t>Click or tap here to enter text.</w:t>
                </w:r>
              </w:sdtContent>
            </w:sdt>
            <w:r w:rsidR="0084513D" w:rsidRPr="00EE2BDB">
              <w:rPr>
                <w:rStyle w:val="Emphasis"/>
              </w:rPr>
              <w:t xml:space="preserve"> </w:t>
            </w:r>
            <w:r w:rsidR="00E10F01" w:rsidRPr="00EE2BDB">
              <w:rPr>
                <w:rStyle w:val="Emphasis"/>
              </w:rPr>
              <w:t xml:space="preserve">• </w:t>
            </w:r>
            <w:sdt>
              <w:sdtPr>
                <w:rPr>
                  <w:rStyle w:val="Emphasis"/>
                </w:rPr>
                <w:id w:val="757327947"/>
                <w:placeholder>
                  <w:docPart w:val="DefaultPlaceholder_-1854013440"/>
                </w:placeholder>
                <w:showingPlcHdr/>
                <w:dataBinding w:prefixMappings="" w:xpath="/CV[1]/employment[1]/employer[1]" w:storeItemID="{569AA5D5-99A6-4FCE-A4DC-DEBB24FE9E9C}"/>
                <w:text/>
              </w:sdtPr>
              <w:sdtContent>
                <w:r w:rsidR="00791003" w:rsidRPr="00791003">
                  <w:rPr>
                    <w:rStyle w:val="Emphasis"/>
                  </w:rPr>
                  <w:t>Click or tap here to enter text.</w:t>
                </w:r>
              </w:sdtContent>
            </w:sdt>
            <w:r w:rsidR="0084513D">
              <w:t xml:space="preserve"> </w:t>
            </w:r>
            <w:r w:rsidR="00E10F01" w:rsidRPr="00EE2BDB">
              <w:rPr>
                <w:rStyle w:val="Emphasis"/>
              </w:rPr>
              <w:t xml:space="preserve">• </w:t>
            </w:r>
            <w:sdt>
              <w:sdtPr>
                <w:rPr>
                  <w:rStyle w:val="Emphasis"/>
                </w:rPr>
                <w:id w:val="-7601268"/>
                <w:placeholder>
                  <w:docPart w:val="DefaultPlaceholder_-1854013440"/>
                </w:placeholder>
                <w:showingPlcHdr/>
                <w:dataBinding w:prefixMappings="" w:xpath="/CV[1]/employment[1]/city[1]" w:storeItemID="{569AA5D5-99A6-4FCE-A4DC-DEBB24FE9E9C}"/>
                <w:text/>
              </w:sdtPr>
              <w:sdtContent>
                <w:r w:rsidR="00791003" w:rsidRPr="00791003">
                  <w:rPr>
                    <w:rStyle w:val="Emphasis"/>
                  </w:rPr>
                  <w:t>Click or tap here to enter text.</w:t>
                </w:r>
              </w:sdtContent>
            </w:sdt>
            <w:r w:rsidR="00791003">
              <w:rPr>
                <w:rStyle w:val="Emphasis"/>
              </w:rPr>
              <w:t>,</w:t>
            </w:r>
            <w:sdt>
              <w:sdtPr>
                <w:rPr>
                  <w:rStyle w:val="Emphasis"/>
                </w:rPr>
                <w:id w:val="-1385014353"/>
                <w:placeholder>
                  <w:docPart w:val="DefaultPlaceholder_-1854013440"/>
                </w:placeholder>
                <w:showingPlcHdr/>
                <w:dataBinding w:prefixMappings="" w:xpath="/CV[1]/employment[1]/state[1]" w:storeItemID="{569AA5D5-99A6-4FCE-A4DC-DEBB24FE9E9C}"/>
                <w:text/>
              </w:sdtPr>
              <w:sdtContent>
                <w:r w:rsidR="00791003" w:rsidRPr="00791003">
                  <w:rPr>
                    <w:rStyle w:val="Emphasis"/>
                  </w:rPr>
                  <w:t>Click or tap here to enter text.</w:t>
                </w:r>
              </w:sdtContent>
            </w:sdt>
          </w:p>
          <w:p w14:paraId="61CFCCD3" w14:textId="27CFFF06" w:rsidR="00E10F01" w:rsidRPr="00EE2BDB" w:rsidRDefault="00000000" w:rsidP="00EE2BDB">
            <w:pPr>
              <w:pStyle w:val="TextRight"/>
            </w:pPr>
            <w:sdt>
              <w:sdtPr>
                <w:id w:val="-708948749"/>
                <w:placeholder>
                  <w:docPart w:val="DefaultPlaceholder_-1854013440"/>
                </w:placeholder>
                <w:showingPlcHdr/>
                <w:dataBinding w:prefixMappings="" w:xpath="/CV[1]/employment[1]/description[1]" w:storeItemID="{569AA5D5-99A6-4FCE-A4DC-DEBB24FE9E9C}"/>
                <w:text/>
              </w:sdtPr>
              <w:sdtContent>
                <w:r w:rsidR="0079100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7BF19EAE" w14:textId="77777777" w:rsidR="00E10F01" w:rsidRDefault="00E10F01" w:rsidP="00E10F01">
            <w:pPr>
              <w:pStyle w:val="TextRight"/>
              <w:rPr>
                <w:sz w:val="21"/>
              </w:rPr>
            </w:pPr>
          </w:p>
          <w:p w14:paraId="7F6165DA" w14:textId="7B74C60D" w:rsidR="00E10F01" w:rsidRDefault="00000000" w:rsidP="00E10F01">
            <w:pPr>
              <w:pStyle w:val="SmallText"/>
            </w:pPr>
            <w:sdt>
              <w:sdtPr>
                <w:id w:val="879522680"/>
                <w:placeholder>
                  <w:docPart w:val="DefaultPlaceholder_-1854013440"/>
                </w:placeholder>
                <w:showingPlcHdr/>
                <w:dataBinding w:prefixMappings="" w:xpath="/CV[1]/employment[2]/startdate[1]" w:storeItemID="{569AA5D5-99A6-4FCE-A4DC-DEBB24FE9E9C}"/>
                <w:text/>
              </w:sdtPr>
              <w:sdtContent>
                <w:r w:rsidR="00F15B93" w:rsidRPr="00F15B93">
                  <w:t>Click or tap here to enter text.</w:t>
                </w:r>
              </w:sdtContent>
            </w:sdt>
            <w:r w:rsidR="00F15B93">
              <w:t>-</w:t>
            </w:r>
            <w:sdt>
              <w:sdtPr>
                <w:id w:val="50504958"/>
                <w:placeholder>
                  <w:docPart w:val="DefaultPlaceholder_-1854013440"/>
                </w:placeholder>
                <w:showingPlcHdr/>
                <w:dataBinding w:prefixMappings="" w:xpath="/CV[1]/employment[2]/enddate[1]" w:storeItemID="{569AA5D5-99A6-4FCE-A4DC-DEBB24FE9E9C}"/>
                <w:text/>
              </w:sdtPr>
              <w:sdtContent>
                <w:r w:rsidR="00F15B93" w:rsidRPr="00F15B93">
                  <w:t>Click or tap here to enter text.</w:t>
                </w:r>
              </w:sdtContent>
            </w:sdt>
          </w:p>
          <w:p w14:paraId="568D6B15" w14:textId="3A172D8E" w:rsidR="0084513D" w:rsidRPr="00EE2BDB" w:rsidRDefault="00000000" w:rsidP="0084513D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450277502"/>
                <w:placeholder>
                  <w:docPart w:val="DefaultPlaceholder_-1854013440"/>
                </w:placeholder>
                <w:showingPlcHdr/>
                <w:dataBinding w:prefixMappings="" w:xpath="/CV[1]/employment[2]/position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  <w:r w:rsidR="0084513D" w:rsidRPr="00EE2BDB">
              <w:rPr>
                <w:rStyle w:val="Emphasis"/>
              </w:rPr>
              <w:t xml:space="preserve"> • </w:t>
            </w:r>
            <w:sdt>
              <w:sdtPr>
                <w:rPr>
                  <w:rStyle w:val="Emphasis"/>
                </w:rPr>
                <w:id w:val="63149223"/>
                <w:placeholder>
                  <w:docPart w:val="DefaultPlaceholder_-1854013440"/>
                </w:placeholder>
                <w:showingPlcHdr/>
                <w:dataBinding w:prefixMappings="" w:xpath="/CV[1]/employment[2]/employer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  <w:r w:rsidR="0084513D">
              <w:t xml:space="preserve"> </w:t>
            </w:r>
            <w:r w:rsidR="0084513D" w:rsidRPr="00EE2BDB">
              <w:rPr>
                <w:rStyle w:val="Emphasis"/>
              </w:rPr>
              <w:t xml:space="preserve">• </w:t>
            </w:r>
            <w:sdt>
              <w:sdtPr>
                <w:rPr>
                  <w:rStyle w:val="Emphasis"/>
                </w:rPr>
                <w:id w:val="2126269390"/>
                <w:placeholder>
                  <w:docPart w:val="DefaultPlaceholder_-1854013440"/>
                </w:placeholder>
                <w:showingPlcHdr/>
                <w:dataBinding w:prefixMappings="" w:xpath="/CV[1]/employment[2]/city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  <w:r w:rsidR="00F15B93">
              <w:rPr>
                <w:rStyle w:val="Emphasis"/>
              </w:rPr>
              <w:t>,</w:t>
            </w:r>
            <w:sdt>
              <w:sdtPr>
                <w:rPr>
                  <w:rStyle w:val="Emphasis"/>
                </w:rPr>
                <w:id w:val="745994500"/>
                <w:placeholder>
                  <w:docPart w:val="DefaultPlaceholder_-1854013440"/>
                </w:placeholder>
                <w:showingPlcHdr/>
                <w:dataBinding w:prefixMappings="" w:xpath="/CV[1]/employment[2]/state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</w:p>
          <w:p w14:paraId="0A51ED75" w14:textId="05A82D24" w:rsidR="00E10F01" w:rsidRPr="00EE2BDB" w:rsidRDefault="00000000" w:rsidP="00EE2BDB">
            <w:pPr>
              <w:pStyle w:val="TextRight"/>
            </w:pPr>
            <w:sdt>
              <w:sdtPr>
                <w:id w:val="-223758239"/>
                <w:placeholder>
                  <w:docPart w:val="DefaultPlaceholder_-1854013440"/>
                </w:placeholder>
                <w:showingPlcHdr/>
                <w:dataBinding w:prefixMappings="" w:xpath="/CV[1]/employment[2]/description[1]" w:storeItemID="{569AA5D5-99A6-4FCE-A4DC-DEBB24FE9E9C}"/>
                <w:text/>
              </w:sdtPr>
              <w:sdtContent>
                <w:r w:rsidR="00F15B9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040F5968" w14:textId="77777777" w:rsidR="00E10F01" w:rsidRDefault="00E10F01" w:rsidP="00E10F01">
            <w:pPr>
              <w:pStyle w:val="TextRight"/>
              <w:rPr>
                <w:sz w:val="21"/>
              </w:rPr>
            </w:pPr>
          </w:p>
          <w:p w14:paraId="5BE58B39" w14:textId="5B0C33C6" w:rsidR="00E10F01" w:rsidRDefault="00000000" w:rsidP="00E10F01">
            <w:pPr>
              <w:pStyle w:val="SmallText"/>
            </w:pPr>
            <w:sdt>
              <w:sdtPr>
                <w:id w:val="-796143474"/>
                <w:placeholder>
                  <w:docPart w:val="DefaultPlaceholder_-1854013440"/>
                </w:placeholder>
                <w:showingPlcHdr/>
                <w:dataBinding w:prefixMappings="" w:xpath="/CV[1]/employment[3]/startdate[1]" w:storeItemID="{569AA5D5-99A6-4FCE-A4DC-DEBB24FE9E9C}"/>
                <w:text/>
              </w:sdtPr>
              <w:sdtContent>
                <w:r w:rsidR="00F15B9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  <w:r w:rsidR="00F15B93">
              <w:t>-</w:t>
            </w:r>
            <w:sdt>
              <w:sdtPr>
                <w:id w:val="574789379"/>
                <w:placeholder>
                  <w:docPart w:val="DefaultPlaceholder_-1854013440"/>
                </w:placeholder>
                <w:showingPlcHdr/>
                <w:dataBinding w:prefixMappings="" w:xpath="/CV[1]/employment[3]/enddate[1]" w:storeItemID="{569AA5D5-99A6-4FCE-A4DC-DEBB24FE9E9C}"/>
                <w:text/>
              </w:sdtPr>
              <w:sdtContent>
                <w:r w:rsidR="00F15B93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101AFC80" w14:textId="2BA7DA13" w:rsidR="00DC715A" w:rsidRPr="00EE2BDB" w:rsidRDefault="00000000" w:rsidP="00DC715A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82733265"/>
                <w:placeholder>
                  <w:docPart w:val="DefaultPlaceholder_-1854013440"/>
                </w:placeholder>
                <w:showingPlcHdr/>
                <w:dataBinding w:prefixMappings="" w:xpath="/CV[1]/employment[3]/position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  <w:r w:rsidR="00DC715A" w:rsidRPr="00EE2BDB">
              <w:rPr>
                <w:rStyle w:val="Emphasis"/>
              </w:rPr>
              <w:t xml:space="preserve"> • </w:t>
            </w:r>
            <w:sdt>
              <w:sdtPr>
                <w:rPr>
                  <w:rStyle w:val="Emphasis"/>
                </w:rPr>
                <w:id w:val="-2069565718"/>
                <w:placeholder>
                  <w:docPart w:val="DefaultPlaceholder_-1854013440"/>
                </w:placeholder>
                <w:showingPlcHdr/>
                <w:dataBinding w:prefixMappings="" w:xpath="/CV[1]/employment[3]/employer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  <w:r w:rsidR="00DC715A">
              <w:t xml:space="preserve"> </w:t>
            </w:r>
            <w:r w:rsidR="00DC715A" w:rsidRPr="00EE2BDB">
              <w:rPr>
                <w:rStyle w:val="Emphasis"/>
              </w:rPr>
              <w:t xml:space="preserve">• </w:t>
            </w:r>
            <w:sdt>
              <w:sdtPr>
                <w:rPr>
                  <w:rStyle w:val="Emphasis"/>
                </w:rPr>
                <w:id w:val="338971892"/>
                <w:placeholder>
                  <w:docPart w:val="DefaultPlaceholder_-1854013440"/>
                </w:placeholder>
                <w:showingPlcHdr/>
                <w:dataBinding w:prefixMappings="" w:xpath="/CV[1]/employment[3]/city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  <w:r w:rsidR="00F15B93">
              <w:rPr>
                <w:rStyle w:val="Emphasis"/>
              </w:rPr>
              <w:t>,</w:t>
            </w:r>
            <w:sdt>
              <w:sdtPr>
                <w:rPr>
                  <w:rStyle w:val="Emphasis"/>
                </w:rPr>
                <w:id w:val="1448502490"/>
                <w:placeholder>
                  <w:docPart w:val="DefaultPlaceholder_-1854013440"/>
                </w:placeholder>
                <w:showingPlcHdr/>
                <w:dataBinding w:prefixMappings="" w:xpath="/CV[1]/employment[3]/state[1]" w:storeItemID="{569AA5D5-99A6-4FCE-A4DC-DEBB24FE9E9C}"/>
                <w:text/>
              </w:sdtPr>
              <w:sdtContent>
                <w:r w:rsidR="00F15B93" w:rsidRPr="00F15B93">
                  <w:rPr>
                    <w:rStyle w:val="Emphasis"/>
                  </w:rPr>
                  <w:t>Click or tap here to enter text.</w:t>
                </w:r>
              </w:sdtContent>
            </w:sdt>
          </w:p>
          <w:p w14:paraId="76557876" w14:textId="299378A4" w:rsidR="00E10F01" w:rsidRPr="00E10F01" w:rsidRDefault="00000000" w:rsidP="00EE2BDB">
            <w:pPr>
              <w:pStyle w:val="TextRight"/>
            </w:pPr>
            <w:sdt>
              <w:sdtPr>
                <w:id w:val="-1467890235"/>
                <w:placeholder>
                  <w:docPart w:val="DefaultPlaceholder_-1854013440"/>
                </w:placeholder>
                <w:showingPlcHdr/>
                <w:dataBinding w:prefixMappings="" w:xpath="/CV[1]/employment[3]/description[1]" w:storeItemID="{569AA5D5-99A6-4FCE-A4DC-DEBB24FE9E9C}"/>
                <w:text/>
              </w:sdtPr>
              <w:sdtContent>
                <w:r w:rsidR="004F40CC" w:rsidRPr="004025E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6696C" w14:paraId="45758F39" w14:textId="77777777" w:rsidTr="00271A16">
        <w:trPr>
          <w:trHeight w:val="3688"/>
        </w:trPr>
        <w:tc>
          <w:tcPr>
            <w:tcW w:w="3601" w:type="dxa"/>
            <w:gridSpan w:val="2"/>
            <w:tcBorders>
              <w:right w:val="single" w:sz="12" w:space="0" w:color="648276" w:themeColor="accent5"/>
            </w:tcBorders>
          </w:tcPr>
          <w:p w14:paraId="0F216102" w14:textId="77777777" w:rsidR="0016696C" w:rsidRDefault="0016696C" w:rsidP="00E10F01">
            <w:pPr>
              <w:pStyle w:val="Heading1"/>
            </w:pPr>
          </w:p>
        </w:tc>
        <w:tc>
          <w:tcPr>
            <w:tcW w:w="7189" w:type="dxa"/>
            <w:gridSpan w:val="3"/>
            <w:tcBorders>
              <w:left w:val="single" w:sz="12" w:space="0" w:color="648276" w:themeColor="accent5"/>
            </w:tcBorders>
          </w:tcPr>
          <w:p w14:paraId="0E934D9D" w14:textId="77777777" w:rsidR="0016696C" w:rsidRPr="00DC715A" w:rsidRDefault="00000000" w:rsidP="00DC715A">
            <w:pPr>
              <w:pStyle w:val="Heading2"/>
            </w:pPr>
            <w:sdt>
              <w:sdtPr>
                <w:id w:val="863870713"/>
                <w:placeholder>
                  <w:docPart w:val="33E97A3DA3E940FEB81C0ACFBBA0A922"/>
                </w:placeholder>
                <w:temporary/>
                <w:showingPlcHdr/>
                <w15:appearance w15:val="hidden"/>
              </w:sdtPr>
              <w:sdtContent>
                <w:r w:rsidR="00DC715A" w:rsidRPr="00DC715A">
                  <w:t>Education</w:t>
                </w:r>
              </w:sdtContent>
            </w:sdt>
          </w:p>
          <w:p w14:paraId="4415493D" w14:textId="6B219595" w:rsidR="0016696C" w:rsidRPr="008076B7" w:rsidRDefault="00000000" w:rsidP="00DE7CC5">
            <w:pPr>
              <w:pStyle w:val="SmallText"/>
            </w:pPr>
            <w:sdt>
              <w:sdtPr>
                <w:id w:val="-253513703"/>
                <w:placeholder>
                  <w:docPart w:val="DefaultPlaceholder_-1854013440"/>
                </w:placeholder>
                <w:showingPlcHdr/>
                <w:dataBinding w:prefixMappings="" w:xpath="/CV[1]/education[1]/grad_date[1]" w:storeItemID="{569AA5D5-99A6-4FCE-A4DC-DEBB24FE9E9C}"/>
                <w:text/>
              </w:sdtPr>
              <w:sdtContent>
                <w:r w:rsidR="004F40CC" w:rsidRPr="004F40CC">
                  <w:t>Click or tap here to enter text.</w:t>
                </w:r>
              </w:sdtContent>
            </w:sdt>
          </w:p>
          <w:p w14:paraId="7FA794C1" w14:textId="1510A581" w:rsidR="008A01CE" w:rsidRPr="00EE2BDB" w:rsidRDefault="00000000" w:rsidP="008A01CE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002396433"/>
                <w:placeholder>
                  <w:docPart w:val="DefaultPlaceholder_-1854013440"/>
                </w:placeholder>
                <w:showingPlcHdr/>
                <w:dataBinding w:prefixMappings="" w:xpath="/CV[1]/education[1]/degree[1]" w:storeItemID="{569AA5D5-99A6-4FCE-A4DC-DEBB24FE9E9C}"/>
                <w:text/>
              </w:sdtPr>
              <w:sdtContent>
                <w:r w:rsidR="004F40CC" w:rsidRPr="004F40CC">
                  <w:rPr>
                    <w:rStyle w:val="Emphasis"/>
                  </w:rPr>
                  <w:t>Click or tap here to enter text.</w:t>
                </w:r>
              </w:sdtContent>
            </w:sdt>
            <w:r w:rsidR="008A01CE" w:rsidRPr="00EE2BDB">
              <w:rPr>
                <w:rStyle w:val="Emphasis"/>
              </w:rPr>
              <w:t xml:space="preserve"> • </w:t>
            </w:r>
            <w:sdt>
              <w:sdtPr>
                <w:rPr>
                  <w:rStyle w:val="Emphasis"/>
                </w:rPr>
                <w:id w:val="263579656"/>
                <w:placeholder>
                  <w:docPart w:val="DefaultPlaceholder_-1854013440"/>
                </w:placeholder>
                <w:showingPlcHdr/>
                <w:dataBinding w:prefixMappings="" w:xpath="/CV[1]/education[1]/institution[1]" w:storeItemID="{569AA5D5-99A6-4FCE-A4DC-DEBB24FE9E9C}"/>
                <w:text/>
              </w:sdtPr>
              <w:sdtContent>
                <w:r w:rsidR="004F40CC" w:rsidRPr="004F40CC">
                  <w:rPr>
                    <w:rStyle w:val="Emphasis"/>
                  </w:rPr>
                  <w:t>Click or tap here to enter text.</w:t>
                </w:r>
              </w:sdtContent>
            </w:sdt>
            <w:r w:rsidR="008A01CE">
              <w:t xml:space="preserve"> </w:t>
            </w:r>
            <w:r w:rsidR="008A01CE" w:rsidRPr="00EE2BDB">
              <w:rPr>
                <w:rStyle w:val="Emphasis"/>
              </w:rPr>
              <w:t xml:space="preserve">• </w:t>
            </w:r>
            <w:sdt>
              <w:sdtPr>
                <w:rPr>
                  <w:rStyle w:val="Emphasis"/>
                </w:rPr>
                <w:id w:val="1357540585"/>
                <w:placeholder>
                  <w:docPart w:val="DefaultPlaceholder_-1854013440"/>
                </w:placeholder>
                <w:showingPlcHdr/>
                <w:dataBinding w:prefixMappings="" w:xpath="/CV[1]/education[1]/city[1]" w:storeItemID="{569AA5D5-99A6-4FCE-A4DC-DEBB24FE9E9C}"/>
                <w:text/>
              </w:sdtPr>
              <w:sdtContent>
                <w:r w:rsidR="004F40CC" w:rsidRPr="004F40CC">
                  <w:rPr>
                    <w:rStyle w:val="Emphasis"/>
                  </w:rPr>
                  <w:t>Click or tap here to enter text.</w:t>
                </w:r>
              </w:sdtContent>
            </w:sdt>
            <w:r w:rsidR="004F40CC">
              <w:rPr>
                <w:rStyle w:val="Emphasis"/>
              </w:rPr>
              <w:t>,</w:t>
            </w:r>
            <w:sdt>
              <w:sdtPr>
                <w:rPr>
                  <w:rStyle w:val="Emphasis"/>
                </w:rPr>
                <w:id w:val="451517055"/>
                <w:placeholder>
                  <w:docPart w:val="DefaultPlaceholder_-1854013440"/>
                </w:placeholder>
                <w:showingPlcHdr/>
                <w:dataBinding w:prefixMappings="" w:xpath="/CV[1]/education[1]/state[1]" w:storeItemID="{569AA5D5-99A6-4FCE-A4DC-DEBB24FE9E9C}"/>
                <w:text/>
              </w:sdtPr>
              <w:sdtContent>
                <w:r w:rsidR="004F40CC" w:rsidRPr="004F40CC">
                  <w:rPr>
                    <w:rStyle w:val="Emphasis"/>
                  </w:rPr>
                  <w:t>Click or tap here to enter text.</w:t>
                </w:r>
              </w:sdtContent>
            </w:sdt>
          </w:p>
          <w:sdt>
            <w:sdtPr>
              <w:rPr>
                <w:rFonts w:ascii="Calibri Light" w:hAnsi="Calibri Light" w:cs="Calibri Light"/>
              </w:rPr>
              <w:id w:val="780613459"/>
              <w:placeholder>
                <w:docPart w:val="DefaultPlaceholder_-1854013440"/>
              </w:placeholder>
              <w:showingPlcHdr/>
              <w:dataBinding w:prefixMappings="" w:xpath="/CV[1]/education[1]/additional_info[1]" w:storeItemID="{569AA5D5-99A6-4FCE-A4DC-DEBB24FE9E9C}"/>
              <w:text/>
            </w:sdtPr>
            <w:sdtContent>
              <w:p w14:paraId="3973EA87" w14:textId="1CC420EF" w:rsidR="0016696C" w:rsidRDefault="004F40CC" w:rsidP="004F40CC">
                <w:pPr>
                  <w:pStyle w:val="TextRight"/>
                  <w:rPr>
                    <w:rFonts w:ascii="Calibri Light" w:hAnsi="Calibri Light" w:cs="Calibri Light"/>
                  </w:rPr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ascii="Calibri Light" w:hAnsi="Calibri Light" w:cs="Calibri Light"/>
              </w:rPr>
              <w:id w:val="-64878318"/>
              <w:placeholder>
                <w:docPart w:val="DefaultPlaceholder_-1854013440"/>
              </w:placeholder>
              <w:showingPlcHdr/>
              <w:dataBinding w:prefixMappings="" w:xpath="/CV[1]/education[1]/additional_info[2]" w:storeItemID="{569AA5D5-99A6-4FCE-A4DC-DEBB24FE9E9C}"/>
              <w:text/>
            </w:sdtPr>
            <w:sdtContent>
              <w:p w14:paraId="2B302B1F" w14:textId="0792D326" w:rsidR="004F40CC" w:rsidRDefault="004F40CC" w:rsidP="004F40CC">
                <w:pPr>
                  <w:pStyle w:val="TextRight"/>
                  <w:rPr>
                    <w:rFonts w:ascii="Calibri Light" w:hAnsi="Calibri Light" w:cs="Calibri Light"/>
                  </w:rPr>
                </w:pPr>
                <w:r w:rsidRPr="004025EB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6BB1B45" w14:textId="77777777" w:rsidR="004F40CC" w:rsidRPr="004F40CC" w:rsidRDefault="004F40CC" w:rsidP="004F40CC"/>
          <w:p w14:paraId="2EF90E0B" w14:textId="22820410" w:rsidR="0016696C" w:rsidRPr="008076B7" w:rsidRDefault="00000000" w:rsidP="0016696C">
            <w:pPr>
              <w:pStyle w:val="SmallText"/>
            </w:pPr>
            <w:sdt>
              <w:sdtPr>
                <w:id w:val="769971223"/>
                <w:placeholder>
                  <w:docPart w:val="DefaultPlaceholder_-1854013440"/>
                </w:placeholder>
                <w:showingPlcHdr/>
                <w:dataBinding w:prefixMappings="" w:xpath="/CV[1]/education[2]/grad_date[1]" w:storeItemID="{569AA5D5-99A6-4FCE-A4DC-DEBB24FE9E9C}"/>
                <w:text/>
              </w:sdtPr>
              <w:sdtContent>
                <w:r w:rsidR="004F40CC" w:rsidRPr="004F40CC">
                  <w:t>Click or tap here to enter text.</w:t>
                </w:r>
              </w:sdtContent>
            </w:sdt>
          </w:p>
          <w:p w14:paraId="239C7D09" w14:textId="0F16331D" w:rsidR="0016696C" w:rsidRPr="00DE7CC5" w:rsidRDefault="00000000" w:rsidP="00DE7CC5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274530973"/>
                <w:placeholder>
                  <w:docPart w:val="DefaultPlaceholder_-1854013440"/>
                </w:placeholder>
                <w:showingPlcHdr/>
                <w:dataBinding w:prefixMappings="" w:xpath="/CV[1]/education[2]/degree[1]" w:storeItemID="{569AA5D5-99A6-4FCE-A4DC-DEBB24FE9E9C}"/>
                <w:text/>
              </w:sdtPr>
              <w:sdtContent>
                <w:r w:rsidR="004F40CC" w:rsidRPr="004025EB">
                  <w:rPr>
                    <w:rStyle w:val="PlaceholderText"/>
                  </w:rPr>
                  <w:t>Click or tap here to enter text.</w:t>
                </w:r>
              </w:sdtContent>
            </w:sdt>
            <w:r w:rsidR="008A01CE" w:rsidRPr="00EE2BDB">
              <w:rPr>
                <w:rStyle w:val="Emphasis"/>
              </w:rPr>
              <w:t xml:space="preserve"> • </w:t>
            </w:r>
            <w:sdt>
              <w:sdtPr>
                <w:rPr>
                  <w:rStyle w:val="Emphasis"/>
                </w:rPr>
                <w:id w:val="867959797"/>
                <w:placeholder>
                  <w:docPart w:val="DefaultPlaceholder_-1854013440"/>
                </w:placeholder>
                <w:showingPlcHdr/>
                <w:dataBinding w:prefixMappings="" w:xpath="/CV[1]/education[2]/institution[1]" w:storeItemID="{569AA5D5-99A6-4FCE-A4DC-DEBB24FE9E9C}"/>
                <w:text/>
              </w:sdtPr>
              <w:sdtContent>
                <w:r w:rsidR="004F40CC" w:rsidRPr="004025EB">
                  <w:rPr>
                    <w:rStyle w:val="PlaceholderText"/>
                  </w:rPr>
                  <w:t>Click or tap here to enter text.</w:t>
                </w:r>
              </w:sdtContent>
            </w:sdt>
            <w:r w:rsidR="008A01CE">
              <w:t xml:space="preserve"> </w:t>
            </w:r>
            <w:r w:rsidR="008A01CE" w:rsidRPr="00EE2BDB">
              <w:rPr>
                <w:rStyle w:val="Emphasis"/>
              </w:rPr>
              <w:t xml:space="preserve">• </w:t>
            </w:r>
            <w:sdt>
              <w:sdtPr>
                <w:rPr>
                  <w:rStyle w:val="Emphasis"/>
                </w:rPr>
                <w:id w:val="-24564354"/>
                <w:placeholder>
                  <w:docPart w:val="DefaultPlaceholder_-1854013440"/>
                </w:placeholder>
                <w:showingPlcHdr/>
                <w:dataBinding w:prefixMappings="" w:xpath="/CV[1]/education[2]/city[1]" w:storeItemID="{569AA5D5-99A6-4FCE-A4DC-DEBB24FE9E9C}"/>
                <w:text/>
              </w:sdtPr>
              <w:sdtContent>
                <w:r w:rsidR="004F40CC" w:rsidRPr="004F40CC">
                  <w:rPr>
                    <w:rStyle w:val="Emphasis"/>
                  </w:rPr>
                  <w:t>Click or tap here to enter text.</w:t>
                </w:r>
              </w:sdtContent>
            </w:sdt>
            <w:r w:rsidR="004F40CC">
              <w:rPr>
                <w:rStyle w:val="Emphasis"/>
              </w:rPr>
              <w:t>,</w:t>
            </w:r>
            <w:sdt>
              <w:sdtPr>
                <w:rPr>
                  <w:rStyle w:val="Emphasis"/>
                </w:rPr>
                <w:id w:val="-1739861788"/>
                <w:placeholder>
                  <w:docPart w:val="DefaultPlaceholder_-1854013440"/>
                </w:placeholder>
                <w:showingPlcHdr/>
                <w:dataBinding w:prefixMappings="" w:xpath="/CV[1]/education[2]/state[1]" w:storeItemID="{569AA5D5-99A6-4FCE-A4DC-DEBB24FE9E9C}"/>
                <w:text/>
              </w:sdtPr>
              <w:sdtContent>
                <w:r w:rsidR="004F40CC" w:rsidRPr="004F40CC">
                  <w:rPr>
                    <w:rStyle w:val="Emphasis"/>
                  </w:rPr>
                  <w:t>Click or tap here to enter text.</w:t>
                </w:r>
              </w:sdtContent>
            </w:sdt>
          </w:p>
        </w:tc>
      </w:tr>
    </w:tbl>
    <w:p w14:paraId="4A044616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8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C7E4" w14:textId="77777777" w:rsidR="00B92079" w:rsidRDefault="00B92079" w:rsidP="00F316AD">
      <w:r>
        <w:separator/>
      </w:r>
    </w:p>
  </w:endnote>
  <w:endnote w:type="continuationSeparator" w:id="0">
    <w:p w14:paraId="547727E5" w14:textId="77777777" w:rsidR="00B92079" w:rsidRDefault="00B9207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F922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8A104" wp14:editId="07B5E73B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CAD505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3E6A" w14:textId="77777777" w:rsidR="00B92079" w:rsidRDefault="00B92079" w:rsidP="00F316AD">
      <w:r>
        <w:separator/>
      </w:r>
    </w:p>
  </w:footnote>
  <w:footnote w:type="continuationSeparator" w:id="0">
    <w:p w14:paraId="116AF866" w14:textId="77777777" w:rsidR="00B92079" w:rsidRDefault="00B9207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5D"/>
    <w:rsid w:val="000E1D44"/>
    <w:rsid w:val="0015252B"/>
    <w:rsid w:val="0016696C"/>
    <w:rsid w:val="001A4DBF"/>
    <w:rsid w:val="001B744B"/>
    <w:rsid w:val="001C4A17"/>
    <w:rsid w:val="001F4987"/>
    <w:rsid w:val="0020696E"/>
    <w:rsid w:val="002356A2"/>
    <w:rsid w:val="00271A16"/>
    <w:rsid w:val="002D12DA"/>
    <w:rsid w:val="003019B2"/>
    <w:rsid w:val="0034688D"/>
    <w:rsid w:val="003E7565"/>
    <w:rsid w:val="0040233B"/>
    <w:rsid w:val="00423289"/>
    <w:rsid w:val="00471FD0"/>
    <w:rsid w:val="00481994"/>
    <w:rsid w:val="004B5F10"/>
    <w:rsid w:val="004F40CC"/>
    <w:rsid w:val="00511A6E"/>
    <w:rsid w:val="0057534A"/>
    <w:rsid w:val="00605A5B"/>
    <w:rsid w:val="00611CD0"/>
    <w:rsid w:val="00647EE2"/>
    <w:rsid w:val="00692B82"/>
    <w:rsid w:val="006C60E6"/>
    <w:rsid w:val="006E70D3"/>
    <w:rsid w:val="007302D3"/>
    <w:rsid w:val="007604C2"/>
    <w:rsid w:val="00791003"/>
    <w:rsid w:val="007B0F94"/>
    <w:rsid w:val="007B3957"/>
    <w:rsid w:val="0084513D"/>
    <w:rsid w:val="008A01CE"/>
    <w:rsid w:val="00927425"/>
    <w:rsid w:val="009A1C61"/>
    <w:rsid w:val="00A23870"/>
    <w:rsid w:val="00A76A25"/>
    <w:rsid w:val="00A77921"/>
    <w:rsid w:val="00AE569C"/>
    <w:rsid w:val="00B471FA"/>
    <w:rsid w:val="00B575FB"/>
    <w:rsid w:val="00B6496B"/>
    <w:rsid w:val="00B92079"/>
    <w:rsid w:val="00B939F6"/>
    <w:rsid w:val="00C1095A"/>
    <w:rsid w:val="00C36587"/>
    <w:rsid w:val="00C55D85"/>
    <w:rsid w:val="00CA2273"/>
    <w:rsid w:val="00CD50FD"/>
    <w:rsid w:val="00CD7E5D"/>
    <w:rsid w:val="00CD7F27"/>
    <w:rsid w:val="00D05DEF"/>
    <w:rsid w:val="00D365FA"/>
    <w:rsid w:val="00D47124"/>
    <w:rsid w:val="00DC715A"/>
    <w:rsid w:val="00DD5D7B"/>
    <w:rsid w:val="00DE7CC5"/>
    <w:rsid w:val="00E10F01"/>
    <w:rsid w:val="00EE2BDB"/>
    <w:rsid w:val="00F012B4"/>
    <w:rsid w:val="00F15B93"/>
    <w:rsid w:val="00F316AD"/>
    <w:rsid w:val="00F4501B"/>
    <w:rsid w:val="00F7416C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289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B5F1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Wahbi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32255974DB48ABB6BB5B382EA2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724D1-2AE9-4D86-92A7-3A1F142DC72C}"/>
      </w:docPartPr>
      <w:docPartBody>
        <w:p w:rsidR="00B30D7A" w:rsidRDefault="004A0B92">
          <w:pPr>
            <w:pStyle w:val="AD32255974DB48ABB6BB5B382EA2D7CA"/>
          </w:pPr>
          <w:r w:rsidRPr="004B5F10">
            <w:t>Contact</w:t>
          </w:r>
        </w:p>
      </w:docPartBody>
    </w:docPart>
    <w:docPart>
      <w:docPartPr>
        <w:name w:val="A192448A4F934D12882F8374262E6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F1A4-E990-4404-B82C-17F2BF00ABB6}"/>
      </w:docPartPr>
      <w:docPartBody>
        <w:p w:rsidR="00B30D7A" w:rsidRDefault="004A0B92">
          <w:pPr>
            <w:pStyle w:val="A192448A4F934D12882F8374262E6E80"/>
          </w:pPr>
          <w:r w:rsidRPr="00FB34EE">
            <w:t>Profile</w:t>
          </w:r>
        </w:p>
      </w:docPartBody>
    </w:docPart>
    <w:docPart>
      <w:docPartPr>
        <w:name w:val="444732FADB4C41E2BB6242F8CD27F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A1A14-D9CD-4126-9B1A-86FF04620DD7}"/>
      </w:docPartPr>
      <w:docPartBody>
        <w:p w:rsidR="00B30D7A" w:rsidRDefault="004A0B92">
          <w:pPr>
            <w:pStyle w:val="444732FADB4C41E2BB6242F8CD27F99E"/>
          </w:pPr>
          <w:r w:rsidRPr="004B5F10">
            <w:t>Key Skills</w:t>
          </w:r>
        </w:p>
      </w:docPartBody>
    </w:docPart>
    <w:docPart>
      <w:docPartPr>
        <w:name w:val="2FC6D20080984D1C88AC1AAC6E5E7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600F-E9CA-4769-9F0F-2049FB629EFF}"/>
      </w:docPartPr>
      <w:docPartBody>
        <w:p w:rsidR="00B30D7A" w:rsidRDefault="004A0B92">
          <w:pPr>
            <w:pStyle w:val="2FC6D20080984D1C88AC1AAC6E5E7EA1"/>
          </w:pPr>
          <w:r w:rsidRPr="004B5F10">
            <w:t>Activities and Interests</w:t>
          </w:r>
        </w:p>
      </w:docPartBody>
    </w:docPart>
    <w:docPart>
      <w:docPartPr>
        <w:name w:val="21DFCB3071634C12B022017E634CD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A4101-3FD8-4614-B051-4D99E059C9D8}"/>
      </w:docPartPr>
      <w:docPartBody>
        <w:p w:rsidR="00B30D7A" w:rsidRDefault="004A0B92">
          <w:pPr>
            <w:pStyle w:val="21DFCB3071634C12B022017E634CD3EF"/>
          </w:pPr>
          <w:r>
            <w:t>Experience</w:t>
          </w:r>
        </w:p>
      </w:docPartBody>
    </w:docPart>
    <w:docPart>
      <w:docPartPr>
        <w:name w:val="33E97A3DA3E940FEB81C0ACFBBA0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F684E-85C1-472A-A017-09835BC23611}"/>
      </w:docPartPr>
      <w:docPartBody>
        <w:p w:rsidR="00B30D7A" w:rsidRDefault="004A0B92">
          <w:pPr>
            <w:pStyle w:val="33E97A3DA3E940FEB81C0ACFBBA0A922"/>
          </w:pPr>
          <w:r w:rsidRPr="00DC715A">
            <w:t>Education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A7DE7-6304-41FE-A7D7-D1E695EB54F6}"/>
      </w:docPartPr>
      <w:docPartBody>
        <w:p w:rsidR="00B30D7A" w:rsidRDefault="004A0B92">
          <w:r w:rsidRPr="004025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92"/>
    <w:rsid w:val="0041612C"/>
    <w:rsid w:val="004751B2"/>
    <w:rsid w:val="004A0B92"/>
    <w:rsid w:val="007E6E5B"/>
    <w:rsid w:val="00B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AD32255974DB48ABB6BB5B382EA2D7CA">
    <w:name w:val="AD32255974DB48ABB6BB5B382EA2D7CA"/>
  </w:style>
  <w:style w:type="paragraph" w:customStyle="1" w:styleId="A192448A4F934D12882F8374262E6E80">
    <w:name w:val="A192448A4F934D12882F8374262E6E80"/>
  </w:style>
  <w:style w:type="paragraph" w:customStyle="1" w:styleId="444732FADB4C41E2BB6242F8CD27F99E">
    <w:name w:val="444732FADB4C41E2BB6242F8CD27F99E"/>
  </w:style>
  <w:style w:type="paragraph" w:customStyle="1" w:styleId="2FC6D20080984D1C88AC1AAC6E5E7EA1">
    <w:name w:val="2FC6D20080984D1C88AC1AAC6E5E7EA1"/>
  </w:style>
  <w:style w:type="paragraph" w:customStyle="1" w:styleId="21DFCB3071634C12B022017E634CD3EF">
    <w:name w:val="21DFCB3071634C12B022017E634CD3EF"/>
  </w:style>
  <w:style w:type="paragraph" w:customStyle="1" w:styleId="33E97A3DA3E940FEB81C0ACFBBA0A922">
    <w:name w:val="33E97A3DA3E940FEB81C0ACFBBA0A922"/>
  </w:style>
  <w:style w:type="character" w:styleId="PlaceholderText">
    <w:name w:val="Placeholder Text"/>
    <w:basedOn w:val="DefaultParagraphFont"/>
    <w:uiPriority w:val="99"/>
    <w:semiHidden/>
    <w:rsid w:val="004A0B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V>
  <Contact>
    <FirstName/>
    <LastName/>
    <Title/>
    <Address/>
    <City/>
    <State/>
    <Zip/>
    <Phone/>
    <Email/>
    <LinkedIn/>
  </Contact>
  <Profile/>
  <KeySkills>
    <Skill/>
    <Skill/>
    <Skill/>
    <Skill/>
    <Skill/>
  </KeySkills>
  <ActivitiesAndInterests>
    <Interest/>
    <Interest/>
    <Interest/>
    <Interest/>
    <Interest/>
    <Interest/>
  </ActivitiesAndInterests>
  <employment>
    <position/>
    <employer/>
    <city/>
    <state/>
    <startdate/>
    <enddate/>
    <description/>
  </employment>
  <employment>
    <position/>
    <employer/>
    <city/>
    <state/>
    <startdate/>
    <enddate/>
    <description/>
  </employment>
  <employment>
    <position/>
    <employer/>
    <city/>
    <state/>
    <startdate/>
    <enddate/>
    <description/>
  </employment>
  <education>
    <degree/>
    <institution/>
    <city/>
    <state/>
    <grad_date/>
    <additional_info/>
    <additional_info/>
  </education>
  <education>
    <degree/>
    <institution/>
    <city/>
    <state/>
    <grad_date/>
  </education>
</CV>
</file>

<file path=customXml/itemProps1.xml><?xml version="1.0" encoding="utf-8"?>
<ds:datastoreItem xmlns:ds="http://schemas.openxmlformats.org/officeDocument/2006/customXml" ds:itemID="{569AA5D5-99A6-4FCE-A4DC-DEBB24FE9E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2023-03-08T13:36:00Z</dcterms:created>
  <dcterms:modified xsi:type="dcterms:W3CDTF">2023-04-05T09:42:00Z</dcterms:modified>
</cp:coreProperties>
</file>