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46"/>
        <w:gridCol w:w="279"/>
        <w:gridCol w:w="3088"/>
        <w:gridCol w:w="6333"/>
        <w:gridCol w:w="424"/>
        <w:gridCol w:w="638"/>
      </w:tblGrid>
      <w:tr w:rsidR="00F91753" w:rsidRPr="00A06730" w14:paraId="0A442A33" w14:textId="77777777" w:rsidTr="0089047A">
        <w:trPr>
          <w:trHeight w:val="600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94A329" w14:textId="77777777" w:rsidR="00F91753" w:rsidRPr="00A06730" w:rsidRDefault="00F91753" w:rsidP="00320ECB">
            <w:pPr>
              <w:rPr>
                <w:noProof/>
                <w:lang w:val="en-GB"/>
              </w:rPr>
            </w:pPr>
          </w:p>
        </w:tc>
      </w:tr>
      <w:tr w:rsidR="00173B36" w:rsidRPr="00A06730" w14:paraId="4BA77FC3" w14:textId="77777777" w:rsidTr="0089047A"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1392E2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F6D653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992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88E91E" w14:textId="77777777" w:rsidR="00F91753" w:rsidRPr="00A06730" w:rsidRDefault="00F91753" w:rsidP="001E5794">
            <w:pPr>
              <w:pStyle w:val="NoSpacing"/>
              <w:rPr>
                <w:noProof/>
                <w:lang w:val="en-GB"/>
              </w:rPr>
            </w:pPr>
          </w:p>
        </w:tc>
        <w:tc>
          <w:tcPr>
            <w:tcW w:w="28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64223B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1EE81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173B36" w:rsidRPr="00A06730" w14:paraId="6B543914" w14:textId="77777777" w:rsidTr="0089047A">
        <w:trPr>
          <w:trHeight w:val="160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DD3ED1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BFD61C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859F27" w14:textId="2B8E1821" w:rsidR="00261E7B" w:rsidRPr="00A06730" w:rsidRDefault="00261E7B" w:rsidP="005A3E0B">
            <w:pPr>
              <w:pStyle w:val="Title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04BCD6AB" wp14:editId="5B84095A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7A6F8A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A06730">
              <w:rPr>
                <w:noProof/>
                <w:lang w:val="en-GB" w:bidi="en-GB"/>
              </w:rPr>
              <w:t xml:space="preserve"> </w:t>
            </w:r>
            <w:sdt>
              <w:sdtPr>
                <w:rPr>
                  <w:noProof/>
                  <w:lang w:val="en-GB"/>
                </w:rPr>
                <w:id w:val="1661425346"/>
                <w:placeholder>
                  <w:docPart w:val="DefaultPlaceholder_-1854013440"/>
                </w:placeholder>
                <w:temporary/>
                <w:showingPlcHdr/>
                <w:dataBinding w:prefixMappings="" w:xpath="/CV[1]/HEADER[1]/NAME[1]" w:storeItemID="{99FCA134-D3F1-4776-AD53-25BE06FFBBA0}"/>
                <w:text/>
              </w:sdtPr>
              <w:sdtContent>
                <w:r w:rsidR="00900606" w:rsidRPr="00900606">
                  <w:t>Click or tap here to enter text.</w:t>
                </w:r>
              </w:sdtContent>
            </w:sdt>
            <w:r w:rsidRPr="00A06730">
              <w:rPr>
                <w:noProof/>
                <w:lang w:val="en-GB" w:bidi="en-GB"/>
              </w:rPr>
              <w:t xml:space="preserve"> </w:t>
            </w: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7367BA7A" wp14:editId="6D69D307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2C7915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sdt>
            <w:sdtPr>
              <w:rPr>
                <w:noProof/>
                <w:lang w:val="en-GB"/>
              </w:rPr>
              <w:id w:val="-1554072127"/>
              <w:placeholder>
                <w:docPart w:val="DefaultPlaceholder_-1854013440"/>
              </w:placeholder>
              <w:showingPlcHdr/>
              <w:dataBinding w:prefixMappings="" w:xpath="/CV[1]/HEADER[1]/POSITION[1]" w:storeItemID="{99FCA134-D3F1-4776-AD53-25BE06FFBBA0}"/>
              <w:text/>
            </w:sdtPr>
            <w:sdtContent>
              <w:p w14:paraId="643770BC" w14:textId="3CC55760" w:rsidR="00B62B99" w:rsidRPr="00A06730" w:rsidRDefault="00900606" w:rsidP="005A3E0B">
                <w:pPr>
                  <w:pStyle w:val="Subtitle"/>
                  <w:rPr>
                    <w:noProof/>
                    <w:lang w:val="en-GB"/>
                  </w:rPr>
                </w:pPr>
                <w:r w:rsidRPr="00900606">
                  <w:t>Click or tap here to enter text.</w:t>
                </w:r>
              </w:p>
            </w:sdtContent>
          </w:sdt>
        </w:tc>
        <w:tc>
          <w:tcPr>
            <w:tcW w:w="28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ECC6C5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9251AD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173B36" w:rsidRPr="00A06730" w14:paraId="5695AE29" w14:textId="77777777" w:rsidTr="0089047A">
        <w:trPr>
          <w:trHeight w:val="25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1EAF4D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7DA57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C00C60" w14:textId="77777777" w:rsidR="004A4C74" w:rsidRPr="00A06730" w:rsidRDefault="004A4C74" w:rsidP="001E5794">
            <w:pPr>
              <w:pStyle w:val="NoSpacing"/>
              <w:rPr>
                <w:noProof/>
                <w:lang w:val="en-GB"/>
              </w:rPr>
            </w:pPr>
          </w:p>
        </w:tc>
        <w:tc>
          <w:tcPr>
            <w:tcW w:w="28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A7B7BC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4080B0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</w:tr>
      <w:tr w:rsidR="00F91753" w:rsidRPr="00A06730" w14:paraId="15623812" w14:textId="77777777" w:rsidTr="0089047A">
        <w:trPr>
          <w:trHeight w:val="605"/>
        </w:trPr>
        <w:tc>
          <w:tcPr>
            <w:tcW w:w="1162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474D03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686284" w:rsidRPr="00A06730" w14:paraId="54ECB789" w14:textId="77777777" w:rsidTr="0089047A">
        <w:trPr>
          <w:trHeight w:val="2160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n-GB"/>
              </w:rPr>
              <w:id w:val="1272060749"/>
              <w:placeholder>
                <w:docPart w:val="1E73B4B3D8CB4272926D9EDD9BC50904"/>
              </w:placeholder>
              <w:temporary/>
              <w:showingPlcHdr/>
              <w15:appearance w15:val="hidden"/>
            </w:sdtPr>
            <w:sdtContent>
              <w:p w14:paraId="740DC50E" w14:textId="77777777" w:rsidR="00792D43" w:rsidRPr="00A06730" w:rsidRDefault="00FF673C" w:rsidP="00F53B71">
                <w:pPr>
                  <w:pStyle w:val="Heading1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CONTACT</w:t>
                </w:r>
              </w:p>
            </w:sdtContent>
          </w:sdt>
          <w:p w14:paraId="4F4DA4F8" w14:textId="77777777" w:rsidR="003E1692" w:rsidRPr="00A06730" w:rsidRDefault="003E1692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0FD1A55D" wp14:editId="78C190F6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356637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0BE93BC" w14:textId="3C81A21F" w:rsidR="00792D43" w:rsidRPr="00A06730" w:rsidRDefault="00FB1F01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w:drawing>
                <wp:inline distT="0" distB="0" distL="0" distR="0" wp14:anchorId="34E325B4" wp14:editId="092A3972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A06730">
              <w:rPr>
                <w:noProof/>
                <w:lang w:val="en-GB" w:bidi="en-GB"/>
              </w:rPr>
              <w:t xml:space="preserve"> </w:t>
            </w:r>
            <w:sdt>
              <w:sdtPr>
                <w:rPr>
                  <w:noProof/>
                  <w:lang w:val="en-GB"/>
                </w:rPr>
                <w:id w:val="-2050982313"/>
                <w:placeholder>
                  <w:docPart w:val="DefaultPlaceholder_-1854013440"/>
                </w:placeholder>
                <w:showingPlcHdr/>
                <w:dataBinding w:prefixMappings="" w:xpath="/CV[1]/CONTACT[1]/PHONE[1]" w:storeItemID="{99FCA134-D3F1-4776-AD53-25BE06FFBBA0}"/>
                <w:text/>
              </w:sdtPr>
              <w:sdtContent>
                <w:r w:rsidR="00900606" w:rsidRPr="00900606">
                  <w:t>Click or tap here to enter text.</w:t>
                </w:r>
              </w:sdtContent>
            </w:sdt>
          </w:p>
          <w:p w14:paraId="5A3684BD" w14:textId="504AD892" w:rsidR="00792D43" w:rsidRPr="00A06730" w:rsidRDefault="00FB1F01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w:drawing>
                <wp:inline distT="0" distB="0" distL="0" distR="0" wp14:anchorId="33EA6FBB" wp14:editId="43CD1DF1">
                  <wp:extent cx="201295" cy="187325"/>
                  <wp:effectExtent l="0" t="0" r="8255" b="3175"/>
                  <wp:docPr id="9" name="Graphic 9" descr="Bubbl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oun_Speech Bubble_178757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A06730">
              <w:rPr>
                <w:noProof/>
                <w:lang w:val="en-GB" w:bidi="en-GB"/>
              </w:rPr>
              <w:t xml:space="preserve"> </w:t>
            </w:r>
            <w:sdt>
              <w:sdtPr>
                <w:rPr>
                  <w:noProof/>
                  <w:sz w:val="22"/>
                  <w:szCs w:val="14"/>
                  <w:lang w:val="en-GB"/>
                </w:rPr>
                <w:id w:val="653957662"/>
                <w:placeholder>
                  <w:docPart w:val="DefaultPlaceholder_-1854013440"/>
                </w:placeholder>
                <w:showingPlcHdr/>
                <w:dataBinding w:prefixMappings="" w:xpath="/CV[1]/CONTACT[1]/SKYPE[1]" w:storeItemID="{99FCA134-D3F1-4776-AD53-25BE06FFBBA0}"/>
                <w:text/>
              </w:sdtPr>
              <w:sdtContent>
                <w:r w:rsidR="00900606" w:rsidRPr="00900606">
                  <w:t>Click or tap here to enter text.</w:t>
                </w:r>
              </w:sdtContent>
            </w:sdt>
          </w:p>
          <w:p w14:paraId="788F20CC" w14:textId="16216177" w:rsidR="00792D43" w:rsidRPr="00A06730" w:rsidRDefault="00FB1F01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w:drawing>
                <wp:inline distT="0" distB="0" distL="0" distR="0" wp14:anchorId="2F028B8E" wp14:editId="0FB09ABC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A06730">
              <w:rPr>
                <w:noProof/>
                <w:lang w:val="en-GB" w:bidi="en-GB"/>
              </w:rPr>
              <w:t xml:space="preserve"> </w:t>
            </w:r>
            <w:sdt>
              <w:sdtPr>
                <w:rPr>
                  <w:noProof/>
                  <w:sz w:val="22"/>
                  <w:szCs w:val="14"/>
                  <w:lang w:val="en-GB"/>
                </w:rPr>
                <w:id w:val="-1204091607"/>
                <w:placeholder>
                  <w:docPart w:val="DefaultPlaceholder_-1854013440"/>
                </w:placeholder>
                <w:showingPlcHdr/>
                <w:dataBinding w:prefixMappings="" w:xpath="/CV[1]/CONTACT[1]/EMAIL[1]" w:storeItemID="{99FCA134-D3F1-4776-AD53-25BE06FFBBA0}"/>
                <w:text/>
              </w:sdtPr>
              <w:sdtContent>
                <w:r w:rsidR="00900606" w:rsidRPr="00900606">
                  <w:t>Click or tap here to enter text.</w:t>
                </w:r>
              </w:sdtContent>
            </w:sdt>
          </w:p>
          <w:p w14:paraId="25EA1FA8" w14:textId="6953E0F0" w:rsidR="00686284" w:rsidRPr="00A06730" w:rsidRDefault="00FB1F01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w:drawing>
                <wp:inline distT="0" distB="0" distL="0" distR="0" wp14:anchorId="052CD11A" wp14:editId="235E8BC4">
                  <wp:extent cx="190500" cy="180975"/>
                  <wp:effectExtent l="0" t="0" r="0" b="9525"/>
                  <wp:docPr id="11" name="Graphic 11" descr="Glob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A06730">
              <w:rPr>
                <w:noProof/>
                <w:lang w:val="en-GB" w:bidi="en-GB"/>
              </w:rPr>
              <w:t xml:space="preserve"> </w:t>
            </w:r>
            <w:sdt>
              <w:sdtPr>
                <w:rPr>
                  <w:noProof/>
                  <w:sz w:val="22"/>
                  <w:szCs w:val="14"/>
                  <w:lang w:val="en-GB"/>
                </w:rPr>
                <w:id w:val="-410693395"/>
                <w:placeholder>
                  <w:docPart w:val="DefaultPlaceholder_-1854013440"/>
                </w:placeholder>
                <w:showingPlcHdr/>
                <w:dataBinding w:prefixMappings="" w:xpath="/CV[1]/CONTACT[1]/WEBSITE[1]" w:storeItemID="{99FCA134-D3F1-4776-AD53-25BE06FFBBA0}"/>
                <w:text/>
              </w:sdtPr>
              <w:sdtContent>
                <w:r w:rsidR="00900606" w:rsidRPr="00900606">
                  <w:t>Click or tap here to enter text.</w:t>
                </w:r>
              </w:sdtContent>
            </w:sdt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n-GB"/>
              </w:rPr>
              <w:id w:val="-447008296"/>
              <w:placeholder>
                <w:docPart w:val="F31D492F39AD4306A6178E9DD0C5B205"/>
              </w:placeholder>
              <w:temporary/>
              <w:showingPlcHdr/>
              <w15:appearance w15:val="hidden"/>
            </w:sdtPr>
            <w:sdtContent>
              <w:p w14:paraId="21CD3917" w14:textId="77777777" w:rsidR="008C78F5" w:rsidRPr="00A06730" w:rsidRDefault="00FF673C" w:rsidP="00FF673C">
                <w:pPr>
                  <w:pStyle w:val="Heading1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PROFILE</w:t>
                </w:r>
              </w:p>
            </w:sdtContent>
          </w:sdt>
          <w:p w14:paraId="5913DEA7" w14:textId="77777777" w:rsidR="003E1692" w:rsidRPr="00A06730" w:rsidRDefault="003E1692" w:rsidP="003E1692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7D24B651" wp14:editId="047332A5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0098A3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sdt>
            <w:sdtPr>
              <w:rPr>
                <w:noProof/>
                <w:lang w:val="en-GB"/>
              </w:rPr>
              <w:id w:val="2140378237"/>
              <w:placeholder>
                <w:docPart w:val="DefaultPlaceholder_-1854013440"/>
              </w:placeholder>
              <w:showingPlcHdr/>
              <w:dataBinding w:prefixMappings="" w:xpath="/CV[1]/PROFILE[1]/SUMMARY[1]" w:storeItemID="{99FCA134-D3F1-4776-AD53-25BE06FFBBA0}"/>
              <w:text/>
            </w:sdtPr>
            <w:sdtContent>
              <w:p w14:paraId="6A518874" w14:textId="5EC58DA3" w:rsidR="00686284" w:rsidRPr="00A06730" w:rsidRDefault="00900606" w:rsidP="00736C32">
                <w:pPr>
                  <w:rPr>
                    <w:noProof/>
                    <w:lang w:val="en-GB"/>
                  </w:rPr>
                </w:pPr>
                <w:r w:rsidRPr="000F4C04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F716E1" w:rsidRPr="00A06730" w14:paraId="53027B0E" w14:textId="77777777" w:rsidTr="0089047A"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n-GB"/>
              </w:rPr>
              <w:id w:val="211169216"/>
              <w:placeholder>
                <w:docPart w:val="38F7130B50CD40E3AC218EDF8CA7BC1E"/>
              </w:placeholder>
              <w:temporary/>
              <w:showingPlcHdr/>
              <w15:appearance w15:val="hidden"/>
            </w:sdtPr>
            <w:sdtContent>
              <w:p w14:paraId="1849E41B" w14:textId="77777777" w:rsidR="00F716E1" w:rsidRPr="00A06730" w:rsidRDefault="00FF673C" w:rsidP="00FF673C">
                <w:pPr>
                  <w:pStyle w:val="Heading1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SKILLS</w:t>
                </w:r>
              </w:p>
            </w:sdtContent>
          </w:sdt>
          <w:p w14:paraId="65C09169" w14:textId="77777777" w:rsidR="00F53B71" w:rsidRPr="00A06730" w:rsidRDefault="00F53B71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526AA919" wp14:editId="60E61705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31CBED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sdt>
            <w:sdtPr>
              <w:rPr>
                <w:noProof/>
                <w:lang w:val="en-GB"/>
              </w:rPr>
              <w:id w:val="2110002958"/>
              <w:placeholder>
                <w:docPart w:val="DefaultPlaceholder_-1854013440"/>
              </w:placeholder>
              <w:showingPlcHdr/>
              <w:dataBinding w:prefixMappings="" w:xpath="/CV[1]/SKILLS[1]/SKILL[1]" w:storeItemID="{99FCA134-D3F1-4776-AD53-25BE06FFBBA0}"/>
              <w:text/>
            </w:sdtPr>
            <w:sdtContent>
              <w:p w14:paraId="0F258EED" w14:textId="275851C0" w:rsidR="00D23519" w:rsidRDefault="00900606" w:rsidP="00D23519">
                <w:pPr>
                  <w:pStyle w:val="ListParagraph"/>
                  <w:rPr>
                    <w:noProof/>
                    <w:lang w:val="en-GB"/>
                  </w:rPr>
                </w:pPr>
                <w:r w:rsidRPr="00900606">
                  <w:t>Click or tap here to enter text.</w:t>
                </w:r>
              </w:p>
            </w:sdtContent>
          </w:sdt>
          <w:sdt>
            <w:sdtPr>
              <w:rPr>
                <w:noProof/>
                <w:lang w:val="en-GB"/>
              </w:rPr>
              <w:id w:val="1953904849"/>
              <w:placeholder>
                <w:docPart w:val="DefaultPlaceholder_-1854013440"/>
              </w:placeholder>
              <w:showingPlcHdr/>
              <w:dataBinding w:prefixMappings="" w:xpath="/CV[1]/SKILLS[1]/SKILL[2]" w:storeItemID="{99FCA134-D3F1-4776-AD53-25BE06FFBBA0}"/>
              <w:text/>
            </w:sdtPr>
            <w:sdtContent>
              <w:p w14:paraId="64D44DCB" w14:textId="78BBF927" w:rsidR="00D23519" w:rsidRDefault="00900606" w:rsidP="00D23519">
                <w:pPr>
                  <w:pStyle w:val="ListParagraph"/>
                  <w:rPr>
                    <w:noProof/>
                    <w:lang w:val="en-GB"/>
                  </w:rPr>
                </w:pPr>
                <w:r w:rsidRPr="00900606">
                  <w:t>Click or tap here to enter text.</w:t>
                </w:r>
              </w:p>
            </w:sdtContent>
          </w:sdt>
          <w:sdt>
            <w:sdtPr>
              <w:rPr>
                <w:noProof/>
                <w:lang w:val="en-GB"/>
              </w:rPr>
              <w:id w:val="-779493908"/>
              <w:placeholder>
                <w:docPart w:val="DefaultPlaceholder_-1854013440"/>
              </w:placeholder>
              <w:showingPlcHdr/>
              <w:dataBinding w:prefixMappings="" w:xpath="/CV[1]/SKILLS[1]/SKILL[3]" w:storeItemID="{99FCA134-D3F1-4776-AD53-25BE06FFBBA0}"/>
              <w:text/>
            </w:sdtPr>
            <w:sdtContent>
              <w:p w14:paraId="374768CB" w14:textId="5250D4E7" w:rsidR="00D23519" w:rsidRDefault="00900606" w:rsidP="00D23519">
                <w:pPr>
                  <w:pStyle w:val="ListParagraph"/>
                  <w:rPr>
                    <w:noProof/>
                    <w:lang w:val="en-GB"/>
                  </w:rPr>
                </w:pPr>
                <w:r w:rsidRPr="00900606">
                  <w:t>Click or tap here to enter text.</w:t>
                </w:r>
              </w:p>
            </w:sdtContent>
          </w:sdt>
          <w:sdt>
            <w:sdtPr>
              <w:rPr>
                <w:noProof/>
                <w:lang w:val="en-GB"/>
              </w:rPr>
              <w:id w:val="909971780"/>
              <w:placeholder>
                <w:docPart w:val="DefaultPlaceholder_-1854013440"/>
              </w:placeholder>
              <w:showingPlcHdr/>
              <w:dataBinding w:prefixMappings="" w:xpath="/CV[1]/SKILLS[1]/SKILL[4]" w:storeItemID="{99FCA134-D3F1-4776-AD53-25BE06FFBBA0}"/>
              <w:text/>
            </w:sdtPr>
            <w:sdtContent>
              <w:p w14:paraId="07B0F34F" w14:textId="37EEFC4A" w:rsidR="00D23519" w:rsidRDefault="00900606" w:rsidP="00D23519">
                <w:pPr>
                  <w:pStyle w:val="ListParagraph"/>
                  <w:rPr>
                    <w:noProof/>
                    <w:lang w:val="en-GB"/>
                  </w:rPr>
                </w:pPr>
                <w:r w:rsidRPr="00900606">
                  <w:t>Click or tap here to enter text.</w:t>
                </w:r>
              </w:p>
            </w:sdtContent>
          </w:sdt>
          <w:sdt>
            <w:sdtPr>
              <w:rPr>
                <w:noProof/>
                <w:lang w:val="en-GB"/>
              </w:rPr>
              <w:id w:val="-161393707"/>
              <w:placeholder>
                <w:docPart w:val="DefaultPlaceholder_-1854013440"/>
              </w:placeholder>
              <w:showingPlcHdr/>
              <w:dataBinding w:prefixMappings="" w:xpath="/CV[1]/SKILLS[1]/SKILL[5]" w:storeItemID="{99FCA134-D3F1-4776-AD53-25BE06FFBBA0}"/>
              <w:text/>
            </w:sdtPr>
            <w:sdtContent>
              <w:p w14:paraId="071DD973" w14:textId="0D46063C" w:rsidR="00D23519" w:rsidRDefault="00900606" w:rsidP="00D23519">
                <w:pPr>
                  <w:pStyle w:val="ListParagraph"/>
                  <w:rPr>
                    <w:noProof/>
                    <w:lang w:val="en-GB"/>
                  </w:rPr>
                </w:pPr>
                <w:r w:rsidRPr="00900606">
                  <w:t>Click or tap here to enter text.</w:t>
                </w:r>
              </w:p>
            </w:sdtContent>
          </w:sdt>
          <w:sdt>
            <w:sdtPr>
              <w:rPr>
                <w:noProof/>
                <w:lang w:val="en-GB"/>
              </w:rPr>
              <w:id w:val="-2085598508"/>
              <w:placeholder>
                <w:docPart w:val="DefaultPlaceholder_-1854013440"/>
              </w:placeholder>
              <w:showingPlcHdr/>
              <w:dataBinding w:prefixMappings="" w:xpath="/CV[1]/SKILLS[1]/SKILL[6]" w:storeItemID="{99FCA134-D3F1-4776-AD53-25BE06FFBBA0}"/>
              <w:text/>
            </w:sdtPr>
            <w:sdtContent>
              <w:p w14:paraId="2D79608E" w14:textId="2767CCFF" w:rsidR="00F716E1" w:rsidRPr="00D23519" w:rsidRDefault="00900606" w:rsidP="00D23519">
                <w:pPr>
                  <w:pStyle w:val="ListParagraph"/>
                  <w:rPr>
                    <w:noProof/>
                    <w:lang w:val="en-GB"/>
                  </w:rPr>
                </w:pPr>
                <w:r w:rsidRPr="00900606">
                  <w:t>Click or tap here to enter text.</w:t>
                </w:r>
              </w:p>
            </w:sdtContent>
          </w:sdt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n-GB"/>
              </w:rPr>
              <w:id w:val="1888525358"/>
              <w:placeholder>
                <w:docPart w:val="64C944CB27E245D680487BB88490791A"/>
              </w:placeholder>
              <w:temporary/>
              <w:showingPlcHdr/>
              <w15:appearance w15:val="hidden"/>
            </w:sdtPr>
            <w:sdtContent>
              <w:p w14:paraId="2479F643" w14:textId="77777777" w:rsidR="00F716E1" w:rsidRPr="00A06730" w:rsidRDefault="00FF673C" w:rsidP="00FF673C">
                <w:pPr>
                  <w:pStyle w:val="Heading1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EXPERIENCE</w:t>
                </w:r>
              </w:p>
            </w:sdtContent>
          </w:sdt>
          <w:p w14:paraId="15493FCC" w14:textId="47442806" w:rsidR="00736C32" w:rsidRDefault="00F53B71" w:rsidP="00736C32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760E0D14" wp14:editId="1418B88C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52AA1D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823CD6A" w14:textId="77777777" w:rsidR="00B1432D" w:rsidRDefault="00000000" w:rsidP="00D23519">
            <w:pPr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668983795"/>
                <w:placeholder>
                  <w:docPart w:val="DefaultPlaceholder_-1854013440"/>
                </w:placeholder>
                <w:showingPlcHdr/>
                <w:dataBinding w:prefixMappings="" w:xpath="/CV[1]/EXPERIENCE[1]/SUMMARY[1]" w:storeItemID="{A3A3A7F8-7302-4A09-8B13-2C8FCCE57DA6}"/>
                <w:text/>
              </w:sdtPr>
              <w:sdtContent>
                <w:r w:rsidR="00B1432D" w:rsidRPr="000F4C04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3CEC61DB" w14:textId="769B1FE7" w:rsidR="00F51E3E" w:rsidRPr="00A06730" w:rsidRDefault="00F51E3E" w:rsidP="00D23519">
            <w:pPr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36C8524" wp14:editId="453C64FC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E6C336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372E4E0" w14:textId="2EDE134E" w:rsidR="00F716E1" w:rsidRPr="00A06730" w:rsidRDefault="00000000" w:rsidP="00B54AD3">
            <w:pPr>
              <w:pStyle w:val="Heading2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667837098"/>
                <w:placeholder>
                  <w:docPart w:val="DefaultPlaceholder_-1854013440"/>
                </w:placeholder>
                <w:showingPlcHdr/>
                <w:dataBinding w:prefixMappings="" w:xpath="/CV[1]/EXPERIENCE[1]/JOB[1]/TITLE[1]" w:storeItemID="{A3A3A7F8-7302-4A09-8B13-2C8FCCE57DA6}"/>
                <w:text/>
              </w:sdtPr>
              <w:sdtContent>
                <w:r w:rsidR="00B1432D" w:rsidRPr="00B1432D">
                  <w:t>Click or tap here to enter text.</w:t>
                </w:r>
              </w:sdtContent>
            </w:sdt>
            <w:r w:rsidR="00B1432D">
              <w:rPr>
                <w:noProof/>
                <w:lang w:val="en-GB"/>
              </w:rPr>
              <w:t xml:space="preserve"> - </w:t>
            </w:r>
            <w:sdt>
              <w:sdtPr>
                <w:rPr>
                  <w:noProof/>
                  <w:lang w:val="en-GB"/>
                </w:rPr>
                <w:id w:val="-2019291922"/>
                <w:placeholder>
                  <w:docPart w:val="DefaultPlaceholder_-1854013440"/>
                </w:placeholder>
                <w:showingPlcHdr/>
                <w:dataBinding w:prefixMappings="" w:xpath="/CV[1]/EXPERIENCE[1]/JOB[1]/COMPANY[1]" w:storeItemID="{A3A3A7F8-7302-4A09-8B13-2C8FCCE57DA6}"/>
                <w:text/>
              </w:sdtPr>
              <w:sdtContent>
                <w:r w:rsidR="00B1432D" w:rsidRPr="000F4C04">
                  <w:rPr>
                    <w:rStyle w:val="PlaceholderText"/>
                  </w:rPr>
                  <w:t>Click or tap here to enter text.</w:t>
                </w:r>
              </w:sdtContent>
            </w:sdt>
          </w:p>
          <w:sdt>
            <w:sdtPr>
              <w:id w:val="-1387410249"/>
              <w:placeholder>
                <w:docPart w:val="DefaultPlaceholder_-1854013440"/>
              </w:placeholder>
              <w:showingPlcHdr/>
              <w:dataBinding w:prefixMappings="" w:xpath="/CV[1]/EXPERIENCE[1]/JOB[1]/DATES[1]" w:storeItemID="{A3A3A7F8-7302-4A09-8B13-2C8FCCE57DA6}"/>
              <w:text/>
            </w:sdtPr>
            <w:sdtContent>
              <w:p w14:paraId="79C348CD" w14:textId="7216D46C" w:rsidR="00B54AD3" w:rsidRDefault="00B1432D" w:rsidP="00736C32">
                <w:pPr>
                  <w:pStyle w:val="Date"/>
                </w:pPr>
                <w:r w:rsidRPr="00B1432D">
                  <w:t>Click or tap here to enter text.</w:t>
                </w:r>
              </w:p>
            </w:sdtContent>
          </w:sdt>
          <w:sdt>
            <w:sdtPr>
              <w:id w:val="12577481"/>
              <w:placeholder>
                <w:docPart w:val="DefaultPlaceholder_-1854013440"/>
              </w:placeholder>
              <w:showingPlcHdr/>
              <w15:dataBinding w:prefixMappings="" w:xpath="/CV[1]/EXPERIENCE[1]/JOB[1]/DESCRIPTION[1]" w:storeItemID="{A3A3A7F8-7302-4A09-8B13-2C8FCCE57DA6}"/>
            </w:sdtPr>
            <w:sdtEndPr>
              <w:rPr>
                <w:noProof/>
                <w:lang w:val="en-GB"/>
              </w:rPr>
            </w:sdtEndPr>
            <w:sdtContent>
              <w:p w14:paraId="760ABC36" w14:textId="777531A5" w:rsidR="00F51E3E" w:rsidRPr="00A06730" w:rsidRDefault="00F254AE" w:rsidP="00F51E3E">
                <w:pPr>
                  <w:pStyle w:val="NoSpacing"/>
                  <w:rPr>
                    <w:noProof/>
                    <w:lang w:val="en-GB"/>
                  </w:rPr>
                </w:pPr>
                <w:r w:rsidRPr="000F4C04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14E3495F" w14:textId="0EEF109D" w:rsidR="00F716E1" w:rsidRPr="00A06730" w:rsidRDefault="00000000" w:rsidP="00B54AD3">
            <w:pPr>
              <w:pStyle w:val="Heading2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568456311"/>
                <w:placeholder>
                  <w:docPart w:val="DefaultPlaceholder_-1854013440"/>
                </w:placeholder>
                <w:showingPlcHdr/>
                <w:dataBinding w:prefixMappings="" w:xpath="/CV[1]/EXPERIENCE[1]/JOB[2]/TITLE[1]" w:storeItemID="{A3A3A7F8-7302-4A09-8B13-2C8FCCE57DA6}"/>
                <w:text/>
              </w:sdtPr>
              <w:sdtContent>
                <w:r w:rsidR="00B1432D" w:rsidRPr="00B1432D">
                  <w:t>Click or tap here to enter text.</w:t>
                </w:r>
              </w:sdtContent>
            </w:sdt>
            <w:r w:rsidR="00B1432D">
              <w:rPr>
                <w:noProof/>
                <w:lang w:val="en-GB"/>
              </w:rPr>
              <w:t xml:space="preserve"> - </w:t>
            </w:r>
            <w:sdt>
              <w:sdtPr>
                <w:rPr>
                  <w:noProof/>
                  <w:lang w:val="en-GB"/>
                </w:rPr>
                <w:id w:val="-1354951002"/>
                <w:placeholder>
                  <w:docPart w:val="DefaultPlaceholder_-1854013440"/>
                </w:placeholder>
                <w:showingPlcHdr/>
                <w:dataBinding w:prefixMappings="" w:xpath="/CV[1]/EXPERIENCE[1]/JOB[2]/COMPANY[1]" w:storeItemID="{A3A3A7F8-7302-4A09-8B13-2C8FCCE57DA6}"/>
                <w:text/>
              </w:sdtPr>
              <w:sdtContent>
                <w:r w:rsidR="00B1432D" w:rsidRPr="000F4C04">
                  <w:rPr>
                    <w:rStyle w:val="PlaceholderText"/>
                  </w:rPr>
                  <w:t>Click or tap here to enter text.</w:t>
                </w:r>
              </w:sdtContent>
            </w:sdt>
          </w:p>
          <w:sdt>
            <w:sdtPr>
              <w:id w:val="-1731151664"/>
              <w:placeholder>
                <w:docPart w:val="DefaultPlaceholder_-1854013440"/>
              </w:placeholder>
              <w:showingPlcHdr/>
              <w:dataBinding w:prefixMappings="" w:xpath="/CV[1]/EXPERIENCE[1]/JOB[2]/DATES[1]" w:storeItemID="{A3A3A7F8-7302-4A09-8B13-2C8FCCE57DA6}"/>
              <w:text/>
            </w:sdtPr>
            <w:sdtContent>
              <w:p w14:paraId="6E828EC3" w14:textId="5010B889" w:rsidR="00B54AD3" w:rsidRPr="00736C32" w:rsidRDefault="00B1432D" w:rsidP="00736C32">
                <w:pPr>
                  <w:pStyle w:val="Date"/>
                </w:pPr>
                <w:r w:rsidRPr="00B1432D">
                  <w:t>Click or tap here to enter text.</w:t>
                </w:r>
              </w:p>
            </w:sdtContent>
          </w:sdt>
          <w:sdt>
            <w:sdtPr>
              <w:rPr>
                <w:lang w:val="en-GB" w:eastAsia="en-GB"/>
              </w:rPr>
              <w:id w:val="960847554"/>
              <w:placeholder>
                <w:docPart w:val="DefaultPlaceholder_-1854013440"/>
              </w:placeholder>
              <w:showingPlcHdr/>
              <w15:dataBinding w:prefixMappings="" w:xpath="/CV[1]/EXPERIENCE[1]/JOB[2]/DESCRIPTION[1]" w:storeItemID="{A3A3A7F8-7302-4A09-8B13-2C8FCCE57DA6}"/>
            </w:sdtPr>
            <w:sdtContent>
              <w:p w14:paraId="21ABB319" w14:textId="51AA8DF4" w:rsidR="00F716E1" w:rsidRPr="00A06730" w:rsidRDefault="00F254AE" w:rsidP="00736C32">
                <w:pPr>
                  <w:rPr>
                    <w:lang w:val="en-GB" w:eastAsia="en-GB"/>
                  </w:rPr>
                </w:pPr>
                <w:r w:rsidRPr="000F4C04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F716E1" w:rsidRPr="00A06730" w14:paraId="057168CD" w14:textId="77777777" w:rsidTr="005340E9">
        <w:trPr>
          <w:trHeight w:val="4415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n-GB"/>
              </w:rPr>
              <w:id w:val="1072317644"/>
              <w:placeholder>
                <w:docPart w:val="F6BF6511E15B468AA4A3C72B2282585A"/>
              </w:placeholder>
              <w:temporary/>
              <w:showingPlcHdr/>
              <w15:appearance w15:val="hidden"/>
            </w:sdtPr>
            <w:sdtContent>
              <w:p w14:paraId="2137B209" w14:textId="77777777" w:rsidR="00F716E1" w:rsidRPr="00A06730" w:rsidRDefault="00FF673C" w:rsidP="00FF673C">
                <w:pPr>
                  <w:pStyle w:val="Heading1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EDUCATION</w:t>
                </w:r>
              </w:p>
            </w:sdtContent>
          </w:sdt>
          <w:p w14:paraId="70B5D6F6" w14:textId="77777777" w:rsidR="00F53B71" w:rsidRPr="00A06730" w:rsidRDefault="00F53B71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41AD1F01" wp14:editId="298B4C1F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E3F0ABF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sdt>
            <w:sdtPr>
              <w:rPr>
                <w:noProof/>
                <w:sz w:val="18"/>
                <w:szCs w:val="18"/>
                <w:lang w:val="en-GB"/>
              </w:rPr>
              <w:id w:val="1261174321"/>
              <w:placeholder>
                <w:docPart w:val="DefaultPlaceholder_-1854013440"/>
              </w:placeholder>
              <w:showingPlcHdr/>
              <w:dataBinding w:prefixMappings="" w:xpath="/CV[1]/EDUCATION[1]/DEGREE[1]" w:storeItemID="{A3A3A7F8-7302-4A09-8B13-2C8FCCE57DA6}"/>
              <w:text/>
            </w:sdtPr>
            <w:sdtContent>
              <w:p w14:paraId="0B049774" w14:textId="6D34EB88" w:rsidR="00F716E1" w:rsidRPr="00D23519" w:rsidRDefault="00B1432D" w:rsidP="00F53B71">
                <w:pPr>
                  <w:pStyle w:val="Heading2"/>
                  <w:rPr>
                    <w:noProof/>
                    <w:sz w:val="18"/>
                    <w:szCs w:val="18"/>
                    <w:lang w:val="en-GB"/>
                  </w:rPr>
                </w:pPr>
                <w:r w:rsidRPr="00B1432D">
                  <w:rPr>
                    <w:rStyle w:val="SubtitleChar"/>
                  </w:rPr>
                  <w:t>Click or tap here to enter text.</w:t>
                </w:r>
              </w:p>
            </w:sdtContent>
          </w:sdt>
          <w:sdt>
            <w:sdtPr>
              <w:rPr>
                <w:noProof/>
                <w:lang w:val="en-GB"/>
              </w:rPr>
              <w:id w:val="-802237266"/>
              <w:placeholder>
                <w:docPart w:val="DefaultPlaceholder_-1854013440"/>
              </w:placeholder>
              <w:showingPlcHdr/>
              <w:dataBinding w:prefixMappings="" w:xpath="/CV[1]/EDUCATION[1]/DATES[1]" w:storeItemID="{A3A3A7F8-7302-4A09-8B13-2C8FCCE57DA6}"/>
              <w:text/>
            </w:sdtPr>
            <w:sdtContent>
              <w:p w14:paraId="4A32E8D3" w14:textId="699B1B82" w:rsidR="00F716E1" w:rsidRPr="00A06730" w:rsidRDefault="00B1432D" w:rsidP="00F53B71">
                <w:pPr>
                  <w:pStyle w:val="Date"/>
                  <w:rPr>
                    <w:noProof/>
                    <w:lang w:val="en-GB"/>
                  </w:rPr>
                </w:pPr>
                <w:r w:rsidRPr="00B1432D">
                  <w:t>Click or tap here to enter text.</w:t>
                </w:r>
              </w:p>
            </w:sdtContent>
          </w:sdt>
          <w:sdt>
            <w:sdtPr>
              <w:id w:val="-1236475853"/>
              <w:placeholder>
                <w:docPart w:val="DefaultPlaceholder_-1854013440"/>
              </w:placeholder>
              <w:showingPlcHdr/>
              <w15:dataBinding w:prefixMappings="" w:xpath="/CV[1]/EDUCATION[1]/DESCRIPTION[1]" w:storeItemID="{A3A3A7F8-7302-4A09-8B13-2C8FCCE57DA6}"/>
            </w:sdtPr>
            <w:sdtEndPr>
              <w:rPr>
                <w:noProof/>
                <w:lang w:val="en-GB"/>
              </w:rPr>
            </w:sdtEndPr>
            <w:sdtContent>
              <w:p w14:paraId="3711A803" w14:textId="543A23F1" w:rsidR="00F716E1" w:rsidRPr="00A06730" w:rsidRDefault="00F254AE" w:rsidP="00D23519">
                <w:pPr>
                  <w:pStyle w:val="NoSpacing"/>
                  <w:rPr>
                    <w:noProof/>
                    <w:lang w:val="en-GB"/>
                  </w:rPr>
                </w:pPr>
                <w:r w:rsidRPr="000F4C04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tc>
          <w:tcPr>
            <w:tcW w:w="7244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3B674FE9" w14:textId="77777777" w:rsidR="00F716E1" w:rsidRPr="00A06730" w:rsidRDefault="00F716E1" w:rsidP="00241482">
            <w:pPr>
              <w:rPr>
                <w:noProof/>
                <w:lang w:val="en-GB"/>
              </w:rPr>
            </w:pPr>
          </w:p>
        </w:tc>
      </w:tr>
    </w:tbl>
    <w:p w14:paraId="6ACE3B10" w14:textId="77777777" w:rsidR="00535F87" w:rsidRPr="00A06730" w:rsidRDefault="00535F87" w:rsidP="007E1FA8">
      <w:pPr>
        <w:rPr>
          <w:noProof/>
          <w:lang w:val="en-GB"/>
        </w:rPr>
      </w:pPr>
    </w:p>
    <w:sectPr w:rsidR="00535F87" w:rsidRPr="00A06730" w:rsidSect="00A06730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07161" w14:textId="77777777" w:rsidR="007668AA" w:rsidRDefault="007668AA" w:rsidP="00BA3E51">
      <w:pPr>
        <w:spacing w:line="240" w:lineRule="auto"/>
      </w:pPr>
      <w:r>
        <w:separator/>
      </w:r>
    </w:p>
  </w:endnote>
  <w:endnote w:type="continuationSeparator" w:id="0">
    <w:p w14:paraId="185C0AE2" w14:textId="77777777" w:rsidR="007668AA" w:rsidRDefault="007668AA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52844" w14:textId="77777777" w:rsidR="007668AA" w:rsidRDefault="007668AA" w:rsidP="00BA3E51">
      <w:pPr>
        <w:spacing w:line="240" w:lineRule="auto"/>
      </w:pPr>
      <w:r>
        <w:separator/>
      </w:r>
    </w:p>
  </w:footnote>
  <w:footnote w:type="continuationSeparator" w:id="0">
    <w:p w14:paraId="19D41292" w14:textId="77777777" w:rsidR="007668AA" w:rsidRDefault="007668AA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869"/>
    <w:multiLevelType w:val="multilevel"/>
    <w:tmpl w:val="8ECA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F6E1E"/>
    <w:multiLevelType w:val="multilevel"/>
    <w:tmpl w:val="72E4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0676025">
    <w:abstractNumId w:val="2"/>
  </w:num>
  <w:num w:numId="2" w16cid:durableId="116724490">
    <w:abstractNumId w:val="1"/>
  </w:num>
  <w:num w:numId="3" w16cid:durableId="154162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32"/>
    <w:rsid w:val="00041F8A"/>
    <w:rsid w:val="00045F2E"/>
    <w:rsid w:val="00055BBC"/>
    <w:rsid w:val="00073BF3"/>
    <w:rsid w:val="00081B51"/>
    <w:rsid w:val="000A6E00"/>
    <w:rsid w:val="000C7293"/>
    <w:rsid w:val="000D3891"/>
    <w:rsid w:val="000F3FE2"/>
    <w:rsid w:val="00140582"/>
    <w:rsid w:val="00144334"/>
    <w:rsid w:val="00173B36"/>
    <w:rsid w:val="00177BCB"/>
    <w:rsid w:val="001E5794"/>
    <w:rsid w:val="001F6D5E"/>
    <w:rsid w:val="00217454"/>
    <w:rsid w:val="002251C8"/>
    <w:rsid w:val="0023600D"/>
    <w:rsid w:val="00241482"/>
    <w:rsid w:val="00261E7B"/>
    <w:rsid w:val="00293BB8"/>
    <w:rsid w:val="002954B8"/>
    <w:rsid w:val="002A4A92"/>
    <w:rsid w:val="002B0852"/>
    <w:rsid w:val="002C0662"/>
    <w:rsid w:val="002D5478"/>
    <w:rsid w:val="00320ECB"/>
    <w:rsid w:val="00344FC0"/>
    <w:rsid w:val="00377A0D"/>
    <w:rsid w:val="00382737"/>
    <w:rsid w:val="003E02DA"/>
    <w:rsid w:val="003E1692"/>
    <w:rsid w:val="003E7783"/>
    <w:rsid w:val="00442A0E"/>
    <w:rsid w:val="00443C70"/>
    <w:rsid w:val="004519D1"/>
    <w:rsid w:val="004A4C74"/>
    <w:rsid w:val="004E5226"/>
    <w:rsid w:val="004E6AB2"/>
    <w:rsid w:val="004E70E8"/>
    <w:rsid w:val="005340E9"/>
    <w:rsid w:val="00535F87"/>
    <w:rsid w:val="00564622"/>
    <w:rsid w:val="005A3E0B"/>
    <w:rsid w:val="005B3227"/>
    <w:rsid w:val="0068094B"/>
    <w:rsid w:val="00686284"/>
    <w:rsid w:val="006A1EC9"/>
    <w:rsid w:val="0073402D"/>
    <w:rsid w:val="00736C32"/>
    <w:rsid w:val="007668AA"/>
    <w:rsid w:val="00792D43"/>
    <w:rsid w:val="007B30FE"/>
    <w:rsid w:val="007B7A61"/>
    <w:rsid w:val="007E1FA8"/>
    <w:rsid w:val="007E6083"/>
    <w:rsid w:val="00855181"/>
    <w:rsid w:val="008700A6"/>
    <w:rsid w:val="00882F23"/>
    <w:rsid w:val="0089047A"/>
    <w:rsid w:val="008A1020"/>
    <w:rsid w:val="008A1250"/>
    <w:rsid w:val="008A1FCF"/>
    <w:rsid w:val="008B1112"/>
    <w:rsid w:val="008C78F5"/>
    <w:rsid w:val="00900606"/>
    <w:rsid w:val="00914419"/>
    <w:rsid w:val="00962E61"/>
    <w:rsid w:val="00986331"/>
    <w:rsid w:val="009A6667"/>
    <w:rsid w:val="009C7105"/>
    <w:rsid w:val="00A06730"/>
    <w:rsid w:val="00A122BB"/>
    <w:rsid w:val="00A37F9E"/>
    <w:rsid w:val="00AB7FE5"/>
    <w:rsid w:val="00AC1E5A"/>
    <w:rsid w:val="00B1432D"/>
    <w:rsid w:val="00B54AD3"/>
    <w:rsid w:val="00B62B99"/>
    <w:rsid w:val="00B643D0"/>
    <w:rsid w:val="00B71E93"/>
    <w:rsid w:val="00B87E22"/>
    <w:rsid w:val="00BA3E51"/>
    <w:rsid w:val="00BB3142"/>
    <w:rsid w:val="00BD6049"/>
    <w:rsid w:val="00C155FC"/>
    <w:rsid w:val="00C532FC"/>
    <w:rsid w:val="00C75D84"/>
    <w:rsid w:val="00C857CB"/>
    <w:rsid w:val="00CA5CD9"/>
    <w:rsid w:val="00D04093"/>
    <w:rsid w:val="00D0794D"/>
    <w:rsid w:val="00D07C4F"/>
    <w:rsid w:val="00D140DF"/>
    <w:rsid w:val="00D23519"/>
    <w:rsid w:val="00D666BB"/>
    <w:rsid w:val="00D720DF"/>
    <w:rsid w:val="00D92ED4"/>
    <w:rsid w:val="00D94ABF"/>
    <w:rsid w:val="00E20245"/>
    <w:rsid w:val="00E4379F"/>
    <w:rsid w:val="00E65596"/>
    <w:rsid w:val="00EA0042"/>
    <w:rsid w:val="00EB1D1B"/>
    <w:rsid w:val="00F254AE"/>
    <w:rsid w:val="00F36875"/>
    <w:rsid w:val="00F51E3E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A611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n-U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CB"/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sv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za\AppData\Roaming\Microsoft\Templates\Columns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73B4B3D8CB4272926D9EDD9BC50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FC227-DE86-402B-90C4-D19BF68403B8}"/>
      </w:docPartPr>
      <w:docPartBody>
        <w:p w:rsidR="008911E7" w:rsidRDefault="00000000">
          <w:pPr>
            <w:pStyle w:val="1E73B4B3D8CB4272926D9EDD9BC50904"/>
          </w:pPr>
          <w:r w:rsidRPr="00A06730">
            <w:rPr>
              <w:noProof/>
              <w:lang w:bidi="en-GB"/>
            </w:rPr>
            <w:t>CONTACT</w:t>
          </w:r>
        </w:p>
      </w:docPartBody>
    </w:docPart>
    <w:docPart>
      <w:docPartPr>
        <w:name w:val="F31D492F39AD4306A6178E9DD0C5B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E0885-5DEA-4A20-850F-78256F609C0E}"/>
      </w:docPartPr>
      <w:docPartBody>
        <w:p w:rsidR="008911E7" w:rsidRDefault="00000000">
          <w:pPr>
            <w:pStyle w:val="F31D492F39AD4306A6178E9DD0C5B205"/>
          </w:pPr>
          <w:r w:rsidRPr="00A06730">
            <w:rPr>
              <w:noProof/>
              <w:lang w:bidi="en-GB"/>
            </w:rPr>
            <w:t>PROFILE</w:t>
          </w:r>
        </w:p>
      </w:docPartBody>
    </w:docPart>
    <w:docPart>
      <w:docPartPr>
        <w:name w:val="38F7130B50CD40E3AC218EDF8CA7B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C1A86-4929-4B94-BFA3-758AD4371DA5}"/>
      </w:docPartPr>
      <w:docPartBody>
        <w:p w:rsidR="008911E7" w:rsidRDefault="00000000">
          <w:pPr>
            <w:pStyle w:val="38F7130B50CD40E3AC218EDF8CA7BC1E"/>
          </w:pPr>
          <w:r w:rsidRPr="00A06730">
            <w:rPr>
              <w:noProof/>
              <w:lang w:bidi="en-GB"/>
            </w:rPr>
            <w:t>SKILLS</w:t>
          </w:r>
        </w:p>
      </w:docPartBody>
    </w:docPart>
    <w:docPart>
      <w:docPartPr>
        <w:name w:val="64C944CB27E245D680487BB884907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3B150-60AB-40A7-9DD5-D4302DB80DC1}"/>
      </w:docPartPr>
      <w:docPartBody>
        <w:p w:rsidR="008911E7" w:rsidRDefault="00000000">
          <w:pPr>
            <w:pStyle w:val="64C944CB27E245D680487BB88490791A"/>
          </w:pPr>
          <w:r w:rsidRPr="00A06730">
            <w:rPr>
              <w:noProof/>
              <w:lang w:bidi="en-GB"/>
            </w:rPr>
            <w:t>EXPERIENCE</w:t>
          </w:r>
        </w:p>
      </w:docPartBody>
    </w:docPart>
    <w:docPart>
      <w:docPartPr>
        <w:name w:val="F6BF6511E15B468AA4A3C72B22825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4D768-3D81-467F-8D75-A50AB034C518}"/>
      </w:docPartPr>
      <w:docPartBody>
        <w:p w:rsidR="008911E7" w:rsidRDefault="00000000">
          <w:pPr>
            <w:pStyle w:val="F6BF6511E15B468AA4A3C72B2282585A"/>
          </w:pPr>
          <w:r w:rsidRPr="00A06730">
            <w:rPr>
              <w:noProof/>
              <w:lang w:bidi="en-GB"/>
            </w:rPr>
            <w:t>EDUCATION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0B32A-3B86-4312-A987-08BB680F4140}"/>
      </w:docPartPr>
      <w:docPartBody>
        <w:p w:rsidR="008911E7" w:rsidRDefault="00FB3FBE">
          <w:r w:rsidRPr="000F4C0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380384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BE"/>
    <w:rsid w:val="00016914"/>
    <w:rsid w:val="0075680C"/>
    <w:rsid w:val="008911E7"/>
    <w:rsid w:val="00FB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73B4B3D8CB4272926D9EDD9BC50904">
    <w:name w:val="1E73B4B3D8CB4272926D9EDD9BC50904"/>
  </w:style>
  <w:style w:type="paragraph" w:customStyle="1" w:styleId="F31D492F39AD4306A6178E9DD0C5B205">
    <w:name w:val="F31D492F39AD4306A6178E9DD0C5B205"/>
  </w:style>
  <w:style w:type="paragraph" w:customStyle="1" w:styleId="38F7130B50CD40E3AC218EDF8CA7BC1E">
    <w:name w:val="38F7130B50CD40E3AC218EDF8CA7BC1E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  <w:lang w:val="en-US" w:eastAsia="en-US"/>
    </w:rPr>
  </w:style>
  <w:style w:type="paragraph" w:customStyle="1" w:styleId="64C944CB27E245D680487BB88490791A">
    <w:name w:val="64C944CB27E245D680487BB88490791A"/>
  </w:style>
  <w:style w:type="paragraph" w:customStyle="1" w:styleId="F6BF6511E15B468AA4A3C72B2282585A">
    <w:name w:val="F6BF6511E15B468AA4A3C72B2282585A"/>
  </w:style>
  <w:style w:type="character" w:styleId="PlaceholderText">
    <w:name w:val="Placeholder Text"/>
    <w:basedOn w:val="DefaultParagraphFont"/>
    <w:uiPriority w:val="99"/>
    <w:semiHidden/>
    <w:rsid w:val="00FB3F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V>
  <HEADER>
    <NAME/>
    <POSITION/>
  </HEADER>
  <CONTACT>
    <PHONE/>
    <SKYPE/>
    <EMAIL/>
    <WEBSITE/>
  </CONTACT>
  <PROFILE>
    <SUMMARY/>
  </PROFILE>
  <SKILLS>
    <SKILL/>
    <SKILL/>
    <SKILL/>
    <SKILL/>
    <SKILL/>
    <SKILL/>
  </SKILLS>
  <EXPERIENCE>
    <SUMMARY/>
    <JOB>
      <TITLE/>
      <COMPANY/>
      <DATES/>
      <DESCRIPTION/>
    </JOB>
    <JOB>
      <TITLE/>
      <COMPANY/>
      <DATES/>
      <DESCRIPTION/>
    </JOB>
  </EXPERIENCE>
  <EDUCATION>
    <DEGREE/>
    <DATES/>
    <DESCRIPTION/>
  </EDUCATION>
</CV>
</file>

<file path=customXml/item4.xml><?xml version="1.0" encoding="utf-8"?>
<CV>
  <HEADER>
    <NAME/>
    <POSITION/>
  </HEADER>
  <CONTACT>
    <PHONE/>
    <SKYPE/>
    <EMAIL/>
    <WEBSITE/>
  </CONTACT>
  <PROFILE>
    <SUMMARY/>
  </PROFILE>
  <SKILLS>
    <SKILL/>
    <SKILL/>
    <SKILL/>
    <SKILL/>
    <SKILL/>
    <SKILL/>
  </SKILLS>
  <EXPERIENCE>
    <JOB>
      <TITLE/>
      <COMPANY/>
      <DATES/>
      <DESCRIPTION/>
    </JOB>
    <JOB>
      <TITLE/>
      <COMPANY/>
      <DATES/>
      <DESCRIPTION/>
    </JOB>
  </EXPERIENCE>
  <EDUCATION>
    <DEGREE/>
    <DATES/>
    <DESCRIPTION/>
  </EDUCATION>
</CV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80C777B-F282-4A65-BA14-741C9FCAA6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3A7F8-7302-4A09-8B13-2C8FCCE57DA6}">
  <ds:schemaRefs/>
</ds:datastoreItem>
</file>

<file path=customXml/itemProps4.xml><?xml version="1.0" encoding="utf-8"?>
<ds:datastoreItem xmlns:ds="http://schemas.openxmlformats.org/officeDocument/2006/customXml" ds:itemID="{99FCA134-D3F1-4776-AD53-25BE06FFBBA0}">
  <ds:schemaRefs/>
</ds:datastoreItem>
</file>

<file path=customXml/itemProps5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CV</Template>
  <TotalTime>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2023-03-09T21:48:00Z</dcterms:created>
  <dcterms:modified xsi:type="dcterms:W3CDTF">2023-04-11T13:18:00Z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